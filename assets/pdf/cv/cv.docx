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47F1B" w14:textId="77777777" w:rsidR="002C4028" w:rsidRDefault="002C4028"/>
    <w:p w14:paraId="6D2CE594" w14:textId="77777777" w:rsidR="002C4028" w:rsidRDefault="002C4028"/>
    <w:p w14:paraId="6E705680" w14:textId="77777777" w:rsidR="002C4028" w:rsidRDefault="002C4028"/>
    <w:p w14:paraId="66B35087" w14:textId="77777777" w:rsidR="002C4028" w:rsidRDefault="002C4028"/>
    <w:p w14:paraId="082537C5" w14:textId="77777777" w:rsidR="002C4028" w:rsidRDefault="002C4028"/>
    <w:p w14:paraId="16D92330" w14:textId="77777777" w:rsidR="002C4028" w:rsidRDefault="002C4028"/>
    <w:p w14:paraId="232798C5" w14:textId="7706136D" w:rsidR="002C4028" w:rsidRDefault="002C4028"/>
    <w:tbl>
      <w:tblPr>
        <w:tblW w:w="4977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997"/>
        <w:gridCol w:w="423"/>
        <w:gridCol w:w="1801"/>
        <w:gridCol w:w="2250"/>
        <w:gridCol w:w="3420"/>
      </w:tblGrid>
      <w:tr w:rsidR="006D31C1" w:rsidRPr="00C24383" w14:paraId="0F426964" w14:textId="77777777" w:rsidTr="00607D1D">
        <w:trPr>
          <w:trHeight w:val="993"/>
          <w:jc w:val="center"/>
        </w:trPr>
        <w:tc>
          <w:tcPr>
            <w:tcW w:w="2997" w:type="dxa"/>
          </w:tcPr>
          <w:p w14:paraId="411C771D" w14:textId="72243C48" w:rsidR="006D31C1" w:rsidRDefault="00FB18C9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  <w:r>
              <w:rPr>
                <w:noProof/>
                <w:lang w:bidi="nl-NL"/>
              </w:rPr>
              <w:drawing>
                <wp:anchor distT="0" distB="0" distL="114300" distR="114300" simplePos="0" relativeHeight="251665408" behindDoc="0" locked="0" layoutInCell="1" allowOverlap="1" wp14:anchorId="7A039252" wp14:editId="4C54D1A4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52070</wp:posOffset>
                  </wp:positionV>
                  <wp:extent cx="1714500" cy="2127250"/>
                  <wp:effectExtent l="0" t="0" r="0" b="6350"/>
                  <wp:wrapNone/>
                  <wp:docPr id="40" name="Afbeelding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Afbeelding 40"/>
                          <pic:cNvPicPr/>
                        </pic:nvPicPr>
                        <pic:blipFill>
                          <a:blip r:embed="rId10"/>
                          <a:srcRect t="5861" b="5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1272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3" w:type="dxa"/>
            <w:vMerge w:val="restart"/>
          </w:tcPr>
          <w:p w14:paraId="7C125A30" w14:textId="77777777" w:rsidR="006D31C1" w:rsidRDefault="006D31C1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7471" w:type="dxa"/>
            <w:gridSpan w:val="3"/>
            <w:vMerge w:val="restart"/>
          </w:tcPr>
          <w:p w14:paraId="671AEEA7" w14:textId="77777777" w:rsidR="006D31C1" w:rsidRPr="00C24383" w:rsidRDefault="006D31C1" w:rsidP="006D31C1">
            <w:pPr>
              <w:pStyle w:val="Titel"/>
              <w:spacing w:after="0"/>
            </w:pPr>
            <w:r w:rsidRPr="00C24383">
              <w:t>Robbe</w:t>
            </w:r>
            <w:r>
              <w:t xml:space="preserve"> </w:t>
            </w:r>
            <w:r w:rsidRPr="00C24383">
              <w:t>Baeyens</w:t>
            </w:r>
          </w:p>
        </w:tc>
      </w:tr>
      <w:tr w:rsidR="006D31C1" w:rsidRPr="00C24383" w14:paraId="0DDF54E6" w14:textId="77777777" w:rsidTr="00607D1D">
        <w:trPr>
          <w:trHeight w:val="230"/>
          <w:jc w:val="center"/>
        </w:trPr>
        <w:tc>
          <w:tcPr>
            <w:tcW w:w="299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1D1EA50" w14:textId="3AFC0A4F" w:rsidR="006D31C1" w:rsidRDefault="006D31C1" w:rsidP="00B6466C">
            <w:pPr>
              <w:pStyle w:val="Plattetekst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6D16AF64" w14:textId="77777777" w:rsidR="006D31C1" w:rsidRDefault="006D31C1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7471" w:type="dxa"/>
            <w:gridSpan w:val="3"/>
            <w:vMerge/>
          </w:tcPr>
          <w:p w14:paraId="1A536F3E" w14:textId="77777777" w:rsidR="006D31C1" w:rsidRPr="00C24383" w:rsidRDefault="006D31C1" w:rsidP="00C24383">
            <w:pPr>
              <w:pStyle w:val="Titel"/>
            </w:pPr>
          </w:p>
        </w:tc>
      </w:tr>
      <w:tr w:rsidR="000216A2" w:rsidRPr="00C24383" w14:paraId="45E82EE3" w14:textId="77777777" w:rsidTr="00607D1D">
        <w:trPr>
          <w:trHeight w:val="225"/>
          <w:jc w:val="center"/>
        </w:trPr>
        <w:tc>
          <w:tcPr>
            <w:tcW w:w="2997" w:type="dxa"/>
            <w:vMerge/>
            <w:tcMar>
              <w:left w:w="0" w:type="dxa"/>
              <w:right w:w="0" w:type="dxa"/>
            </w:tcMar>
            <w:vAlign w:val="center"/>
          </w:tcPr>
          <w:p w14:paraId="4BC8B7F2" w14:textId="77777777" w:rsidR="000216A2" w:rsidRDefault="000216A2" w:rsidP="00B6466C">
            <w:pPr>
              <w:pStyle w:val="Plattetekst"/>
              <w:kinsoku w:val="0"/>
              <w:overflowPunct w:val="0"/>
              <w:jc w:val="center"/>
              <w:rPr>
                <w:noProof/>
                <w:lang w:bidi="nl-NL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6E45A830" w14:textId="77777777" w:rsidR="000216A2" w:rsidRDefault="000216A2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7471" w:type="dxa"/>
            <w:gridSpan w:val="3"/>
          </w:tcPr>
          <w:p w14:paraId="01521B26" w14:textId="77777777" w:rsidR="00607D1D" w:rsidRPr="00607D1D" w:rsidRDefault="00607D1D" w:rsidP="000216A2">
            <w:pPr>
              <w:pStyle w:val="Kop2"/>
              <w:spacing w:before="0"/>
              <w:rPr>
                <w:b w:val="0"/>
                <w:bCs w:val="0"/>
              </w:rPr>
            </w:pPr>
            <w:r w:rsidRPr="00607D1D">
              <w:rPr>
                <w:color w:val="002060"/>
                <w:lang w:bidi="nl-NL"/>
              </w:rPr>
              <w:t>Persoonlijke gegevens</w:t>
            </w:r>
          </w:p>
        </w:tc>
      </w:tr>
      <w:tr w:rsidR="00607D1D" w:rsidRPr="00C24383" w14:paraId="1E926606" w14:textId="77777777" w:rsidTr="001F4115">
        <w:trPr>
          <w:trHeight w:val="2718"/>
          <w:jc w:val="center"/>
        </w:trPr>
        <w:tc>
          <w:tcPr>
            <w:tcW w:w="2997" w:type="dxa"/>
            <w:vMerge/>
            <w:tcMar>
              <w:left w:w="0" w:type="dxa"/>
              <w:right w:w="0" w:type="dxa"/>
            </w:tcMar>
            <w:vAlign w:val="center"/>
          </w:tcPr>
          <w:p w14:paraId="775B8923" w14:textId="77777777" w:rsidR="00607D1D" w:rsidRDefault="00607D1D" w:rsidP="00B6466C">
            <w:pPr>
              <w:pStyle w:val="Plattetekst"/>
              <w:kinsoku w:val="0"/>
              <w:overflowPunct w:val="0"/>
              <w:jc w:val="center"/>
              <w:rPr>
                <w:noProof/>
                <w:lang w:bidi="nl-NL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0DA904BF" w14:textId="77777777" w:rsidR="00607D1D" w:rsidRDefault="00607D1D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</w:tcPr>
          <w:p w14:paraId="2827BEC6" w14:textId="77777777" w:rsidR="00607D1D" w:rsidRPr="00607D1D" w:rsidRDefault="00607D1D" w:rsidP="000216A2">
            <w:pPr>
              <w:pStyle w:val="Datums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a</w:t>
            </w:r>
            <w:r w:rsidRPr="00607D1D">
              <w:rPr>
                <w:b w:val="0"/>
                <w:bCs/>
                <w:sz w:val="24"/>
              </w:rPr>
              <w:t>dres</w:t>
            </w:r>
            <w:r>
              <w:rPr>
                <w:b w:val="0"/>
                <w:bCs/>
                <w:sz w:val="24"/>
              </w:rPr>
              <w:t>:</w:t>
            </w:r>
            <w:r w:rsidRPr="00607D1D">
              <w:rPr>
                <w:b w:val="0"/>
                <w:bCs/>
                <w:sz w:val="24"/>
              </w:rPr>
              <w:br/>
            </w:r>
            <w:r>
              <w:rPr>
                <w:b w:val="0"/>
                <w:bCs/>
                <w:sz w:val="24"/>
              </w:rPr>
              <w:br/>
            </w:r>
            <w:r w:rsidRPr="00607D1D">
              <w:rPr>
                <w:b w:val="0"/>
                <w:bCs/>
                <w:sz w:val="24"/>
              </w:rPr>
              <w:br/>
              <w:t>geboorteplaats</w:t>
            </w:r>
            <w:r>
              <w:rPr>
                <w:b w:val="0"/>
                <w:bCs/>
                <w:sz w:val="24"/>
              </w:rPr>
              <w:t>:</w:t>
            </w:r>
          </w:p>
          <w:p w14:paraId="17CE6BED" w14:textId="77777777" w:rsidR="00607D1D" w:rsidRPr="00607D1D" w:rsidRDefault="00607D1D" w:rsidP="000216A2">
            <w:pPr>
              <w:pStyle w:val="Datums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g</w:t>
            </w:r>
            <w:r w:rsidRPr="00607D1D">
              <w:rPr>
                <w:b w:val="0"/>
                <w:bCs/>
                <w:sz w:val="24"/>
              </w:rPr>
              <w:t>eboortedatum</w:t>
            </w:r>
            <w:r>
              <w:rPr>
                <w:b w:val="0"/>
                <w:bCs/>
                <w:sz w:val="24"/>
              </w:rPr>
              <w:t>:</w:t>
            </w:r>
            <w:r w:rsidRPr="00607D1D">
              <w:rPr>
                <w:b w:val="0"/>
                <w:bCs/>
                <w:sz w:val="24"/>
              </w:rPr>
              <w:br/>
            </w:r>
            <w:r w:rsidRPr="00607D1D">
              <w:rPr>
                <w:b w:val="0"/>
                <w:bCs/>
                <w:sz w:val="24"/>
              </w:rPr>
              <w:br/>
              <w:t>nationaliteit</w:t>
            </w:r>
            <w:r>
              <w:rPr>
                <w:b w:val="0"/>
                <w:bCs/>
                <w:sz w:val="24"/>
              </w:rPr>
              <w:t>:</w:t>
            </w:r>
          </w:p>
          <w:p w14:paraId="650F2D33" w14:textId="77777777" w:rsidR="00607D1D" w:rsidRPr="00607D1D" w:rsidRDefault="00607D1D" w:rsidP="000216A2">
            <w:pPr>
              <w:pStyle w:val="Datums"/>
              <w:rPr>
                <w:b w:val="0"/>
                <w:bCs/>
                <w:sz w:val="24"/>
              </w:rPr>
            </w:pPr>
            <w:r w:rsidRPr="00607D1D">
              <w:rPr>
                <w:b w:val="0"/>
                <w:bCs/>
                <w:sz w:val="24"/>
              </w:rPr>
              <w:t>burgerlijke staat</w:t>
            </w:r>
            <w:r>
              <w:rPr>
                <w:b w:val="0"/>
                <w:bCs/>
                <w:sz w:val="24"/>
              </w:rPr>
              <w:t>:</w:t>
            </w:r>
          </w:p>
          <w:p w14:paraId="1245F005" w14:textId="77777777" w:rsidR="00607D1D" w:rsidRPr="00607D1D" w:rsidRDefault="00607D1D" w:rsidP="000216A2">
            <w:pPr>
              <w:pStyle w:val="Datums"/>
              <w:rPr>
                <w:color w:val="002060"/>
                <w:sz w:val="24"/>
                <w:lang w:bidi="nl-NL"/>
              </w:rPr>
            </w:pPr>
          </w:p>
        </w:tc>
        <w:tc>
          <w:tcPr>
            <w:tcW w:w="5670" w:type="dxa"/>
            <w:gridSpan w:val="2"/>
            <w:tcBorders>
              <w:left w:val="nil"/>
            </w:tcBorders>
          </w:tcPr>
          <w:p w14:paraId="2015B846" w14:textId="77777777" w:rsidR="00607D1D" w:rsidRPr="00AF57F3" w:rsidRDefault="00607D1D">
            <w:pPr>
              <w:widowControl/>
              <w:autoSpaceDE/>
              <w:autoSpaceDN/>
              <w:adjustRightInd/>
              <w:rPr>
                <w:bCs/>
                <w:sz w:val="24"/>
                <w:szCs w:val="20"/>
                <w:lang w:val="en-US" w:bidi="nl-NL"/>
              </w:rPr>
            </w:pPr>
            <w:proofErr w:type="spellStart"/>
            <w:r w:rsidRPr="00AF57F3">
              <w:rPr>
                <w:bCs/>
                <w:sz w:val="24"/>
                <w:szCs w:val="20"/>
                <w:lang w:val="en-US" w:bidi="nl-NL"/>
              </w:rPr>
              <w:t>Sleedoorn</w:t>
            </w:r>
            <w:proofErr w:type="spellEnd"/>
            <w:r w:rsidRPr="00AF57F3">
              <w:rPr>
                <w:bCs/>
                <w:sz w:val="24"/>
                <w:szCs w:val="20"/>
                <w:lang w:val="en-US" w:bidi="nl-NL"/>
              </w:rPr>
              <w:t xml:space="preserve"> 2, bus 8</w:t>
            </w:r>
            <w:r w:rsidRPr="00AF57F3">
              <w:rPr>
                <w:bCs/>
                <w:sz w:val="24"/>
                <w:szCs w:val="20"/>
                <w:lang w:val="en-US" w:bidi="nl-NL"/>
              </w:rPr>
              <w:br/>
              <w:t>2300, Turnhout</w:t>
            </w:r>
          </w:p>
          <w:p w14:paraId="7C4B21B4" w14:textId="77777777" w:rsidR="00607D1D" w:rsidRPr="00AF57F3" w:rsidRDefault="00607D1D">
            <w:pPr>
              <w:widowControl/>
              <w:autoSpaceDE/>
              <w:autoSpaceDN/>
              <w:adjustRightInd/>
              <w:rPr>
                <w:bCs/>
                <w:sz w:val="24"/>
                <w:szCs w:val="20"/>
                <w:lang w:val="en-US" w:bidi="nl-NL"/>
              </w:rPr>
            </w:pPr>
          </w:p>
          <w:p w14:paraId="6958F325" w14:textId="77777777" w:rsidR="00607D1D" w:rsidRPr="00AF57F3" w:rsidRDefault="00607D1D">
            <w:pPr>
              <w:widowControl/>
              <w:autoSpaceDE/>
              <w:autoSpaceDN/>
              <w:adjustRightInd/>
              <w:rPr>
                <w:bCs/>
                <w:sz w:val="24"/>
                <w:szCs w:val="20"/>
                <w:lang w:val="en-US" w:bidi="nl-NL"/>
              </w:rPr>
            </w:pPr>
            <w:r w:rsidRPr="00AF57F3">
              <w:rPr>
                <w:bCs/>
                <w:sz w:val="24"/>
                <w:szCs w:val="20"/>
                <w:lang w:val="en-US" w:bidi="nl-NL"/>
              </w:rPr>
              <w:t>Turnhout</w:t>
            </w:r>
          </w:p>
          <w:p w14:paraId="1474BCEB" w14:textId="77777777" w:rsidR="00607D1D" w:rsidRPr="00AF57F3" w:rsidRDefault="00607D1D">
            <w:pPr>
              <w:widowControl/>
              <w:autoSpaceDE/>
              <w:autoSpaceDN/>
              <w:adjustRightInd/>
              <w:rPr>
                <w:bCs/>
                <w:sz w:val="24"/>
                <w:szCs w:val="20"/>
                <w:lang w:val="en-US" w:bidi="nl-NL"/>
              </w:rPr>
            </w:pPr>
            <w:r w:rsidRPr="00AF57F3">
              <w:rPr>
                <w:bCs/>
                <w:sz w:val="24"/>
                <w:szCs w:val="20"/>
                <w:lang w:val="en-US" w:bidi="nl-NL"/>
              </w:rPr>
              <w:t xml:space="preserve">29 </w:t>
            </w:r>
            <w:proofErr w:type="spellStart"/>
            <w:r w:rsidRPr="00AF57F3">
              <w:rPr>
                <w:bCs/>
                <w:sz w:val="24"/>
                <w:szCs w:val="20"/>
                <w:lang w:val="en-US" w:bidi="nl-NL"/>
              </w:rPr>
              <w:t>augustus</w:t>
            </w:r>
            <w:proofErr w:type="spellEnd"/>
            <w:r w:rsidRPr="00AF57F3">
              <w:rPr>
                <w:bCs/>
                <w:sz w:val="24"/>
                <w:szCs w:val="20"/>
                <w:lang w:val="en-US" w:bidi="nl-NL"/>
              </w:rPr>
              <w:t xml:space="preserve"> 1999</w:t>
            </w:r>
            <w:r w:rsidRPr="00AF57F3">
              <w:rPr>
                <w:bCs/>
                <w:sz w:val="24"/>
                <w:szCs w:val="20"/>
                <w:lang w:val="en-US" w:bidi="nl-NL"/>
              </w:rPr>
              <w:br/>
            </w:r>
            <w:r w:rsidRPr="00AF57F3">
              <w:rPr>
                <w:bCs/>
                <w:sz w:val="24"/>
                <w:szCs w:val="20"/>
                <w:lang w:val="en-US" w:bidi="nl-NL"/>
              </w:rPr>
              <w:br/>
              <w:t>Belg</w:t>
            </w:r>
          </w:p>
          <w:p w14:paraId="5D803B1E" w14:textId="77777777" w:rsidR="00607D1D" w:rsidRPr="00607D1D" w:rsidRDefault="00607D1D">
            <w:pPr>
              <w:widowControl/>
              <w:autoSpaceDE/>
              <w:autoSpaceDN/>
              <w:adjustRightInd/>
              <w:rPr>
                <w:b/>
                <w:color w:val="002060"/>
                <w:sz w:val="24"/>
                <w:szCs w:val="20"/>
                <w:lang w:bidi="nl-NL"/>
              </w:rPr>
            </w:pPr>
            <w:r w:rsidRPr="00607D1D">
              <w:rPr>
                <w:bCs/>
                <w:sz w:val="24"/>
                <w:szCs w:val="20"/>
                <w:lang w:bidi="nl-NL"/>
              </w:rPr>
              <w:t>ongehuwd</w:t>
            </w:r>
          </w:p>
          <w:p w14:paraId="1B68CD23" w14:textId="77777777" w:rsidR="00607D1D" w:rsidRPr="00607D1D" w:rsidRDefault="00607D1D" w:rsidP="000216A2">
            <w:pPr>
              <w:pStyle w:val="Datums"/>
              <w:rPr>
                <w:color w:val="002060"/>
                <w:sz w:val="24"/>
                <w:lang w:bidi="nl-NL"/>
              </w:rPr>
            </w:pPr>
          </w:p>
        </w:tc>
      </w:tr>
      <w:tr w:rsidR="006D31C1" w:rsidRPr="00D964DA" w14:paraId="4876A74D" w14:textId="77777777" w:rsidTr="00607D1D">
        <w:trPr>
          <w:trHeight w:val="2085"/>
          <w:jc w:val="center"/>
        </w:trPr>
        <w:tc>
          <w:tcPr>
            <w:tcW w:w="2997" w:type="dxa"/>
            <w:vMerge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160B165" w14:textId="77777777" w:rsidR="006D31C1" w:rsidRDefault="006D31C1" w:rsidP="00B6466C">
            <w:pPr>
              <w:pStyle w:val="Plattetekst"/>
              <w:kinsoku w:val="0"/>
              <w:overflowPunct w:val="0"/>
              <w:jc w:val="center"/>
              <w:rPr>
                <w:noProof/>
                <w:lang w:bidi="nl-NL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258258E5" w14:textId="77777777" w:rsidR="006D31C1" w:rsidRDefault="006D31C1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051" w:type="dxa"/>
            <w:gridSpan w:val="2"/>
            <w:vMerge w:val="restart"/>
            <w:tcBorders>
              <w:bottom w:val="nil"/>
            </w:tcBorders>
          </w:tcPr>
          <w:p w14:paraId="1498FD92" w14:textId="12CE0283" w:rsidR="00607D1D" w:rsidRPr="00607D1D" w:rsidRDefault="00607D1D" w:rsidP="00607D1D">
            <w:pPr>
              <w:pStyle w:val="Kop2"/>
              <w:spacing w:before="0"/>
              <w:rPr>
                <w:color w:val="002060"/>
              </w:rPr>
            </w:pPr>
            <w:r w:rsidRPr="00607D1D">
              <w:rPr>
                <w:color w:val="002060"/>
                <w:lang w:bidi="nl-NL"/>
              </w:rPr>
              <w:t>Opleiding</w:t>
            </w:r>
          </w:p>
          <w:p w14:paraId="4C447C3E" w14:textId="77777777" w:rsidR="006D31C1" w:rsidRPr="00607D1D" w:rsidRDefault="006D31C1" w:rsidP="006D31C1">
            <w:pPr>
              <w:rPr>
                <w:sz w:val="24"/>
                <w:szCs w:val="20"/>
                <w:u w:val="single"/>
                <w:lang w:bidi="nl-NL"/>
              </w:rPr>
            </w:pPr>
            <w:r w:rsidRPr="00607D1D">
              <w:rPr>
                <w:b/>
                <w:bCs/>
                <w:sz w:val="24"/>
                <w:szCs w:val="20"/>
              </w:rPr>
              <w:t>2011 – 2013</w:t>
            </w:r>
          </w:p>
          <w:p w14:paraId="7A5F24D2" w14:textId="77777777" w:rsidR="006D31C1" w:rsidRPr="00607D1D" w:rsidRDefault="006D31C1" w:rsidP="006D31C1">
            <w:pPr>
              <w:rPr>
                <w:sz w:val="24"/>
                <w:szCs w:val="20"/>
              </w:rPr>
            </w:pPr>
            <w:r w:rsidRPr="00607D1D">
              <w:rPr>
                <w:sz w:val="24"/>
                <w:szCs w:val="20"/>
              </w:rPr>
              <w:t>Instituut Spijker</w:t>
            </w:r>
            <w:r w:rsidRPr="00607D1D">
              <w:rPr>
                <w:sz w:val="24"/>
                <w:szCs w:val="20"/>
                <w:lang w:bidi="nl-NL"/>
              </w:rPr>
              <w:t xml:space="preserve">, </w:t>
            </w:r>
            <w:r w:rsidRPr="00607D1D">
              <w:rPr>
                <w:sz w:val="24"/>
                <w:szCs w:val="20"/>
              </w:rPr>
              <w:t>Hoogstraten</w:t>
            </w:r>
          </w:p>
          <w:p w14:paraId="2F148560" w14:textId="77777777" w:rsidR="006D31C1" w:rsidRPr="00607D1D" w:rsidRDefault="006D31C1" w:rsidP="006D31C1">
            <w:pPr>
              <w:pStyle w:val="Lijstopsomteken"/>
              <w:numPr>
                <w:ilvl w:val="0"/>
                <w:numId w:val="0"/>
              </w:numPr>
              <w:ind w:left="360" w:hanging="360"/>
              <w:rPr>
                <w:rFonts w:ascii="Times" w:hAnsi="Times" w:cs="Times"/>
                <w:sz w:val="24"/>
                <w:szCs w:val="20"/>
              </w:rPr>
            </w:pPr>
            <w:r w:rsidRPr="001F4115">
              <w:rPr>
                <w:color w:val="002060"/>
                <w:sz w:val="24"/>
                <w:szCs w:val="20"/>
              </w:rPr>
              <w:t>-</w:t>
            </w:r>
            <w:r w:rsidRPr="00607D1D">
              <w:rPr>
                <w:sz w:val="24"/>
                <w:szCs w:val="20"/>
              </w:rPr>
              <w:t xml:space="preserve"> Latijn (ASO) </w:t>
            </w:r>
            <w:r w:rsidRPr="00607D1D">
              <w:rPr>
                <w:sz w:val="24"/>
                <w:szCs w:val="20"/>
              </w:rPr>
              <w:br/>
            </w:r>
          </w:p>
          <w:p w14:paraId="414D7BBB" w14:textId="77777777" w:rsidR="006D31C1" w:rsidRPr="00607D1D" w:rsidRDefault="006D31C1" w:rsidP="006D31C1">
            <w:pPr>
              <w:pStyle w:val="Lijstopsomteken"/>
              <w:numPr>
                <w:ilvl w:val="0"/>
                <w:numId w:val="0"/>
              </w:numPr>
              <w:ind w:left="360" w:hanging="360"/>
              <w:rPr>
                <w:rFonts w:ascii="Times" w:hAnsi="Times" w:cs="Times"/>
                <w:sz w:val="24"/>
                <w:szCs w:val="20"/>
              </w:rPr>
            </w:pPr>
            <w:r w:rsidRPr="00607D1D">
              <w:rPr>
                <w:b/>
                <w:bCs/>
                <w:sz w:val="24"/>
                <w:szCs w:val="20"/>
              </w:rPr>
              <w:t>2013 - 2017</w:t>
            </w:r>
          </w:p>
          <w:p w14:paraId="54909631" w14:textId="77777777" w:rsidR="006D31C1" w:rsidRPr="00607D1D" w:rsidRDefault="006D31C1" w:rsidP="006D31C1">
            <w:pPr>
              <w:rPr>
                <w:sz w:val="24"/>
                <w:szCs w:val="20"/>
              </w:rPr>
            </w:pPr>
            <w:r w:rsidRPr="00607D1D">
              <w:rPr>
                <w:rFonts w:asciiTheme="majorHAnsi" w:hAnsiTheme="majorHAnsi" w:cs="Times"/>
                <w:sz w:val="24"/>
                <w:szCs w:val="20"/>
              </w:rPr>
              <w:t>Vrije Technische Scholen van Turnhout</w:t>
            </w:r>
            <w:r w:rsidRPr="00607D1D">
              <w:rPr>
                <w:sz w:val="24"/>
                <w:szCs w:val="20"/>
              </w:rPr>
              <w:t xml:space="preserve"> </w:t>
            </w:r>
          </w:p>
          <w:p w14:paraId="49DEA6CC" w14:textId="67AF5197" w:rsidR="006D31C1" w:rsidRDefault="006D31C1" w:rsidP="006D31C1">
            <w:pPr>
              <w:pStyle w:val="Lijstopsomteken"/>
              <w:numPr>
                <w:ilvl w:val="0"/>
                <w:numId w:val="0"/>
              </w:numPr>
              <w:ind w:left="360" w:hanging="360"/>
              <w:rPr>
                <w:sz w:val="24"/>
                <w:szCs w:val="20"/>
              </w:rPr>
            </w:pPr>
            <w:r w:rsidRPr="001F4115">
              <w:rPr>
                <w:color w:val="002060"/>
                <w:sz w:val="24"/>
                <w:szCs w:val="20"/>
              </w:rPr>
              <w:t>-</w:t>
            </w:r>
            <w:r w:rsidRPr="00607D1D">
              <w:rPr>
                <w:sz w:val="24"/>
                <w:szCs w:val="20"/>
              </w:rPr>
              <w:t xml:space="preserve"> Elektriciteit-Elektronica (TSO)</w:t>
            </w:r>
          </w:p>
          <w:p w14:paraId="4BDA0D29" w14:textId="0737A8AD" w:rsidR="00E4284E" w:rsidRDefault="00E4284E" w:rsidP="006D31C1">
            <w:pPr>
              <w:pStyle w:val="Lijstopsomteken"/>
              <w:numPr>
                <w:ilvl w:val="0"/>
                <w:numId w:val="0"/>
              </w:numPr>
              <w:ind w:left="360" w:hanging="360"/>
              <w:rPr>
                <w:rFonts w:ascii="Times" w:hAnsi="Times" w:cs="Times"/>
                <w:sz w:val="24"/>
                <w:szCs w:val="20"/>
              </w:rPr>
            </w:pPr>
          </w:p>
          <w:p w14:paraId="1ABDBF9B" w14:textId="77777777" w:rsidR="00E4284E" w:rsidRPr="00AF57F3" w:rsidRDefault="00E4284E" w:rsidP="00E4284E">
            <w:pPr>
              <w:rPr>
                <w:sz w:val="24"/>
                <w:szCs w:val="20"/>
                <w:u w:val="single"/>
                <w:lang w:val="en-US" w:bidi="nl-NL"/>
              </w:rPr>
            </w:pPr>
            <w:r w:rsidRPr="00AF57F3">
              <w:rPr>
                <w:b/>
                <w:bCs/>
                <w:sz w:val="24"/>
                <w:szCs w:val="20"/>
                <w:lang w:val="en-US"/>
              </w:rPr>
              <w:t xml:space="preserve">2017 – 2019 </w:t>
            </w:r>
            <w:r>
              <w:rPr>
                <w:b/>
                <w:bCs/>
                <w:sz w:val="24"/>
                <w:szCs w:val="20"/>
                <w:lang w:val="en-US"/>
              </w:rPr>
              <w:t>dec</w:t>
            </w:r>
          </w:p>
          <w:p w14:paraId="7C6C5520" w14:textId="77777777" w:rsidR="00E4284E" w:rsidRPr="00AF57F3" w:rsidRDefault="00E4284E" w:rsidP="00E4284E">
            <w:pPr>
              <w:rPr>
                <w:sz w:val="24"/>
                <w:szCs w:val="20"/>
                <w:lang w:val="en-US"/>
              </w:rPr>
            </w:pPr>
            <w:r w:rsidRPr="00AF57F3">
              <w:rPr>
                <w:rFonts w:asciiTheme="majorHAnsi" w:hAnsiTheme="majorHAnsi" w:cs="Times"/>
                <w:sz w:val="24"/>
                <w:szCs w:val="20"/>
                <w:lang w:val="en-US"/>
              </w:rPr>
              <w:t>Thomas More Kempen Geel</w:t>
            </w:r>
          </w:p>
          <w:p w14:paraId="630AB930" w14:textId="77777777" w:rsidR="00E4284E" w:rsidRPr="00607D1D" w:rsidRDefault="00E4284E" w:rsidP="00E4284E">
            <w:pPr>
              <w:pStyle w:val="Lijstopsomteken"/>
              <w:numPr>
                <w:ilvl w:val="0"/>
                <w:numId w:val="0"/>
              </w:numPr>
              <w:ind w:left="360" w:hanging="360"/>
              <w:rPr>
                <w:rFonts w:ascii="Times" w:hAnsi="Times" w:cs="Times"/>
                <w:sz w:val="24"/>
                <w:szCs w:val="20"/>
                <w:lang w:val="en-US"/>
              </w:rPr>
            </w:pPr>
            <w:r w:rsidRPr="001F4115">
              <w:rPr>
                <w:color w:val="002060"/>
                <w:sz w:val="24"/>
                <w:szCs w:val="20"/>
                <w:lang w:val="en-US"/>
              </w:rPr>
              <w:t xml:space="preserve">- </w:t>
            </w:r>
            <w:r w:rsidRPr="00607D1D">
              <w:rPr>
                <w:sz w:val="24"/>
                <w:szCs w:val="20"/>
                <w:lang w:val="en-US"/>
              </w:rPr>
              <w:t xml:space="preserve">Bachelor </w:t>
            </w:r>
            <w:proofErr w:type="spellStart"/>
            <w:r w:rsidRPr="00607D1D">
              <w:rPr>
                <w:sz w:val="24"/>
                <w:szCs w:val="20"/>
                <w:lang w:val="en-US"/>
              </w:rPr>
              <w:t>Elektronica</w:t>
            </w:r>
            <w:proofErr w:type="spellEnd"/>
            <w:r w:rsidRPr="00607D1D">
              <w:rPr>
                <w:sz w:val="24"/>
                <w:szCs w:val="20"/>
                <w:lang w:val="en-US"/>
              </w:rPr>
              <w:t>-ICT</w:t>
            </w:r>
            <w:r w:rsidRPr="00607D1D">
              <w:rPr>
                <w:sz w:val="24"/>
                <w:szCs w:val="20"/>
                <w:lang w:val="en-US"/>
              </w:rPr>
              <w:br/>
            </w:r>
          </w:p>
          <w:p w14:paraId="2D6F5D5A" w14:textId="77777777" w:rsidR="00E4284E" w:rsidRPr="00607D1D" w:rsidRDefault="00E4284E" w:rsidP="00E4284E">
            <w:pPr>
              <w:pStyle w:val="Lijstopsomteken"/>
              <w:numPr>
                <w:ilvl w:val="0"/>
                <w:numId w:val="0"/>
              </w:numPr>
              <w:ind w:left="360" w:hanging="360"/>
              <w:rPr>
                <w:rFonts w:ascii="Times" w:hAnsi="Times" w:cs="Times"/>
                <w:sz w:val="24"/>
                <w:szCs w:val="20"/>
                <w:lang w:val="en-US"/>
              </w:rPr>
            </w:pPr>
            <w:r w:rsidRPr="00607D1D">
              <w:rPr>
                <w:b/>
                <w:bCs/>
                <w:sz w:val="24"/>
                <w:szCs w:val="20"/>
                <w:lang w:val="en-US"/>
              </w:rPr>
              <w:t>2019</w:t>
            </w:r>
            <w:r>
              <w:rPr>
                <w:b/>
                <w:bCs/>
                <w:sz w:val="24"/>
                <w:szCs w:val="20"/>
                <w:lang w:val="en-US"/>
              </w:rPr>
              <w:t xml:space="preserve"> dec</w:t>
            </w:r>
            <w:r w:rsidRPr="00607D1D">
              <w:rPr>
                <w:b/>
                <w:bCs/>
                <w:sz w:val="24"/>
                <w:szCs w:val="20"/>
                <w:lang w:val="en-US"/>
              </w:rPr>
              <w:t xml:space="preserve"> - </w:t>
            </w:r>
            <w:r>
              <w:rPr>
                <w:b/>
                <w:bCs/>
                <w:sz w:val="24"/>
                <w:szCs w:val="20"/>
                <w:lang w:val="en-US"/>
              </w:rPr>
              <w:t>2021</w:t>
            </w:r>
          </w:p>
          <w:p w14:paraId="245D034A" w14:textId="77777777" w:rsidR="00E4284E" w:rsidRPr="00607D1D" w:rsidRDefault="00E4284E" w:rsidP="00E4284E">
            <w:pPr>
              <w:rPr>
                <w:sz w:val="24"/>
                <w:szCs w:val="20"/>
                <w:lang w:val="en-US"/>
              </w:rPr>
            </w:pPr>
            <w:r w:rsidRPr="00607D1D">
              <w:rPr>
                <w:rFonts w:asciiTheme="majorHAnsi" w:hAnsiTheme="majorHAnsi" w:cs="Times"/>
                <w:sz w:val="24"/>
                <w:szCs w:val="20"/>
                <w:lang w:val="en-US"/>
              </w:rPr>
              <w:t>Thomas More Kempen Turnhout</w:t>
            </w:r>
          </w:p>
          <w:p w14:paraId="1F53ED33" w14:textId="77777777" w:rsidR="00E4284E" w:rsidRPr="00D964DA" w:rsidRDefault="00E4284E" w:rsidP="00E4284E">
            <w:pPr>
              <w:pStyle w:val="Lijstopsomteken"/>
              <w:numPr>
                <w:ilvl w:val="0"/>
                <w:numId w:val="0"/>
              </w:numPr>
              <w:ind w:left="360" w:hanging="360"/>
              <w:rPr>
                <w:rFonts w:ascii="Times" w:hAnsi="Times" w:cs="Times"/>
                <w:sz w:val="24"/>
                <w:szCs w:val="20"/>
                <w:lang w:val="en-US"/>
              </w:rPr>
            </w:pPr>
            <w:r w:rsidRPr="00D964DA">
              <w:rPr>
                <w:color w:val="002060"/>
                <w:sz w:val="24"/>
                <w:szCs w:val="20"/>
                <w:lang w:val="en-US"/>
              </w:rPr>
              <w:t>-</w:t>
            </w:r>
            <w:r w:rsidRPr="00D964DA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D964DA">
              <w:rPr>
                <w:sz w:val="24"/>
                <w:szCs w:val="20"/>
                <w:lang w:val="en-US"/>
              </w:rPr>
              <w:t>Graduaat</w:t>
            </w:r>
            <w:proofErr w:type="spellEnd"/>
            <w:r w:rsidRPr="00D964DA">
              <w:rPr>
                <w:sz w:val="24"/>
                <w:szCs w:val="20"/>
                <w:lang w:val="en-US"/>
              </w:rPr>
              <w:t xml:space="preserve"> Programmeren</w:t>
            </w:r>
          </w:p>
          <w:p w14:paraId="7D4EB2F6" w14:textId="77777777" w:rsidR="00E4284E" w:rsidRPr="00607D1D" w:rsidRDefault="00E4284E" w:rsidP="006D31C1">
            <w:pPr>
              <w:pStyle w:val="Lijstopsomteken"/>
              <w:numPr>
                <w:ilvl w:val="0"/>
                <w:numId w:val="0"/>
              </w:numPr>
              <w:ind w:left="360" w:hanging="360"/>
              <w:rPr>
                <w:rFonts w:ascii="Times" w:hAnsi="Times" w:cs="Times"/>
                <w:sz w:val="24"/>
                <w:szCs w:val="20"/>
              </w:rPr>
            </w:pPr>
          </w:p>
          <w:p w14:paraId="7DB1C782" w14:textId="77777777" w:rsidR="006D31C1" w:rsidRPr="00607D1D" w:rsidRDefault="006D31C1" w:rsidP="006D31C1">
            <w:pPr>
              <w:pStyle w:val="Datums"/>
              <w:rPr>
                <w:sz w:val="24"/>
              </w:rPr>
            </w:pPr>
          </w:p>
        </w:tc>
        <w:tc>
          <w:tcPr>
            <w:tcW w:w="3420" w:type="dxa"/>
            <w:vMerge w:val="restart"/>
            <w:tcBorders>
              <w:left w:val="nil"/>
              <w:bottom w:val="nil"/>
            </w:tcBorders>
          </w:tcPr>
          <w:p w14:paraId="283FB98B" w14:textId="77777777" w:rsidR="00607D1D" w:rsidRPr="00607D1D" w:rsidRDefault="00607D1D" w:rsidP="00607D1D">
            <w:pPr>
              <w:pStyle w:val="Kop2"/>
              <w:spacing w:before="0"/>
              <w:rPr>
                <w:color w:val="002060"/>
              </w:rPr>
            </w:pPr>
          </w:p>
          <w:p w14:paraId="36F3F7D0" w14:textId="77777777" w:rsidR="006D31C1" w:rsidRPr="00D964DA" w:rsidRDefault="006D31C1" w:rsidP="00E4284E">
            <w:pPr>
              <w:pStyle w:val="Lijstopsomteken"/>
              <w:numPr>
                <w:ilvl w:val="0"/>
                <w:numId w:val="0"/>
              </w:numPr>
              <w:ind w:left="360" w:hanging="360"/>
              <w:rPr>
                <w:sz w:val="24"/>
                <w:lang w:val="en-US"/>
              </w:rPr>
            </w:pPr>
          </w:p>
        </w:tc>
      </w:tr>
      <w:tr w:rsidR="006D31C1" w:rsidRPr="00D964DA" w14:paraId="57C82AB4" w14:textId="77777777" w:rsidTr="001F4115">
        <w:trPr>
          <w:trHeight w:val="792"/>
          <w:jc w:val="center"/>
        </w:trPr>
        <w:tc>
          <w:tcPr>
            <w:tcW w:w="2997" w:type="dxa"/>
          </w:tcPr>
          <w:p w14:paraId="0AFD0C6B" w14:textId="20BA8EA3" w:rsidR="006D31C1" w:rsidRPr="00D964DA" w:rsidRDefault="006D31C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3" w:type="dxa"/>
            <w:vMerge/>
          </w:tcPr>
          <w:p w14:paraId="28D21760" w14:textId="77777777" w:rsidR="006D31C1" w:rsidRPr="00D964DA" w:rsidRDefault="006D31C1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51" w:type="dxa"/>
            <w:gridSpan w:val="2"/>
            <w:vMerge/>
          </w:tcPr>
          <w:p w14:paraId="1ED781B0" w14:textId="77777777" w:rsidR="006D31C1" w:rsidRPr="00D964DA" w:rsidRDefault="006D31C1" w:rsidP="00222466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3420" w:type="dxa"/>
            <w:vMerge/>
            <w:tcBorders>
              <w:left w:val="nil"/>
            </w:tcBorders>
          </w:tcPr>
          <w:p w14:paraId="4C96FF2C" w14:textId="77777777" w:rsidR="006D31C1" w:rsidRPr="00D964DA" w:rsidRDefault="006D31C1" w:rsidP="00222466">
            <w:pPr>
              <w:rPr>
                <w:sz w:val="24"/>
                <w:szCs w:val="20"/>
                <w:lang w:val="en-US"/>
              </w:rPr>
            </w:pPr>
          </w:p>
        </w:tc>
      </w:tr>
      <w:tr w:rsidR="006D31C1" w:rsidRPr="00FB18C9" w14:paraId="01140F7E" w14:textId="77777777" w:rsidTr="00607D1D">
        <w:trPr>
          <w:trHeight w:val="3243"/>
          <w:jc w:val="center"/>
        </w:trPr>
        <w:tc>
          <w:tcPr>
            <w:tcW w:w="2997" w:type="dxa"/>
          </w:tcPr>
          <w:p w14:paraId="34B99B5C" w14:textId="77777777" w:rsidR="006D31C1" w:rsidRDefault="006D31C1" w:rsidP="00222466">
            <w:pPr>
              <w:rPr>
                <w:lang w:val="en-US"/>
              </w:rPr>
            </w:pPr>
          </w:p>
          <w:p w14:paraId="796AAE28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2A949249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05E6CDB6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62E9DA7C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1584ACC1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557BA513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4839AA28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5D4FE337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2E22A4E0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07822E00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252C8DF8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2E1F92BD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0528AC9B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31BED34F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78759617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2D1BB20D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4CCDE5AA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5551F9C7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174C1289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4A168F38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1C2656CF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0DC1450B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07AE9BF8" w14:textId="77777777" w:rsidR="00A715AC" w:rsidRPr="00A715AC" w:rsidRDefault="00A715AC" w:rsidP="00A715AC">
            <w:pPr>
              <w:rPr>
                <w:lang w:val="en-US"/>
              </w:rPr>
            </w:pPr>
          </w:p>
          <w:p w14:paraId="351B0E90" w14:textId="50A2363C" w:rsidR="00A715AC" w:rsidRPr="00A715AC" w:rsidRDefault="00A715AC" w:rsidP="00A715AC">
            <w:pPr>
              <w:tabs>
                <w:tab w:val="left" w:pos="208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w="423" w:type="dxa"/>
          </w:tcPr>
          <w:p w14:paraId="6A0A759D" w14:textId="1D314E3B" w:rsidR="006D31C1" w:rsidRPr="002C4028" w:rsidRDefault="006D31C1" w:rsidP="00222466">
            <w:pPr>
              <w:rPr>
                <w:lang w:val="en-US"/>
              </w:rPr>
            </w:pPr>
          </w:p>
        </w:tc>
        <w:tc>
          <w:tcPr>
            <w:tcW w:w="7471" w:type="dxa"/>
            <w:gridSpan w:val="3"/>
          </w:tcPr>
          <w:p w14:paraId="31DCF612" w14:textId="77777777" w:rsidR="00E4284E" w:rsidRDefault="00E4284E" w:rsidP="006D31C1">
            <w:pPr>
              <w:pStyle w:val="Kop2"/>
              <w:spacing w:before="0"/>
              <w:rPr>
                <w:color w:val="002060"/>
                <w:lang w:bidi="nl-NL"/>
              </w:rPr>
            </w:pPr>
          </w:p>
          <w:p w14:paraId="111D177B" w14:textId="77777777" w:rsidR="00E4284E" w:rsidRDefault="00E4284E" w:rsidP="006D31C1">
            <w:pPr>
              <w:pStyle w:val="Kop2"/>
              <w:spacing w:before="0"/>
              <w:rPr>
                <w:color w:val="002060"/>
                <w:lang w:bidi="nl-NL"/>
              </w:rPr>
            </w:pPr>
          </w:p>
          <w:p w14:paraId="29FDC003" w14:textId="77777777" w:rsidR="00E4284E" w:rsidRDefault="00E4284E" w:rsidP="006D31C1">
            <w:pPr>
              <w:pStyle w:val="Kop2"/>
              <w:spacing w:before="0"/>
              <w:rPr>
                <w:color w:val="002060"/>
                <w:lang w:bidi="nl-NL"/>
              </w:rPr>
            </w:pPr>
          </w:p>
          <w:p w14:paraId="760126DF" w14:textId="77777777" w:rsidR="00E4284E" w:rsidRDefault="00E4284E" w:rsidP="006D31C1">
            <w:pPr>
              <w:pStyle w:val="Kop2"/>
              <w:spacing w:before="0"/>
              <w:rPr>
                <w:color w:val="002060"/>
                <w:lang w:bidi="nl-NL"/>
              </w:rPr>
            </w:pPr>
          </w:p>
          <w:p w14:paraId="2E4EF6EE" w14:textId="4105B2D6" w:rsidR="006D31C1" w:rsidRPr="00607D1D" w:rsidRDefault="006D31C1" w:rsidP="006D31C1">
            <w:pPr>
              <w:pStyle w:val="Kop2"/>
              <w:spacing w:before="0"/>
              <w:rPr>
                <w:color w:val="002060"/>
              </w:rPr>
            </w:pPr>
            <w:r w:rsidRPr="00607D1D">
              <w:rPr>
                <w:color w:val="002060"/>
                <w:lang w:bidi="nl-NL"/>
              </w:rPr>
              <w:t>Ervaring</w:t>
            </w:r>
          </w:p>
          <w:p w14:paraId="2663DBB5" w14:textId="1D726B17" w:rsidR="006D31C1" w:rsidRPr="00607D1D" w:rsidRDefault="006D31C1" w:rsidP="006D31C1">
            <w:pPr>
              <w:pStyle w:val="Datums"/>
              <w:rPr>
                <w:sz w:val="24"/>
              </w:rPr>
            </w:pPr>
            <w:r w:rsidRPr="00607D1D">
              <w:rPr>
                <w:sz w:val="24"/>
              </w:rPr>
              <w:t xml:space="preserve">Paas- &amp; grote vakantie 2015 </w:t>
            </w:r>
            <w:r w:rsidRPr="00607D1D">
              <w:rPr>
                <w:sz w:val="24"/>
                <w:lang w:bidi="nl-NL"/>
              </w:rPr>
              <w:t xml:space="preserve">– </w:t>
            </w:r>
            <w:r w:rsidRPr="00607D1D">
              <w:rPr>
                <w:sz w:val="24"/>
              </w:rPr>
              <w:t>201</w:t>
            </w:r>
            <w:r w:rsidR="00494CF5">
              <w:rPr>
                <w:sz w:val="24"/>
              </w:rPr>
              <w:t>6</w:t>
            </w:r>
          </w:p>
          <w:p w14:paraId="5FF08106" w14:textId="77777777" w:rsidR="006D31C1" w:rsidRPr="00607D1D" w:rsidRDefault="006D31C1" w:rsidP="006D31C1">
            <w:pPr>
              <w:pStyle w:val="Ervaring"/>
              <w:rPr>
                <w:sz w:val="24"/>
                <w:szCs w:val="20"/>
                <w:lang w:bidi="nl-NL"/>
              </w:rPr>
            </w:pPr>
            <w:r w:rsidRPr="00607D1D">
              <w:rPr>
                <w:sz w:val="24"/>
                <w:szCs w:val="20"/>
              </w:rPr>
              <w:t xml:space="preserve">Ondernemingen Jansen NV </w:t>
            </w:r>
            <w:r w:rsidRPr="00607D1D">
              <w:rPr>
                <w:rStyle w:val="Zwaar"/>
                <w:color w:val="002060"/>
                <w:sz w:val="24"/>
                <w:szCs w:val="20"/>
                <w:lang w:bidi="nl-NL"/>
              </w:rPr>
              <w:t xml:space="preserve">• 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  <w:lang w:bidi="nl-NL"/>
              </w:rPr>
              <w:t>Steenweg op Weelde Merksplas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  <w:lang w:bidi="nl-NL"/>
              </w:rPr>
              <w:br/>
            </w:r>
            <w:r w:rsidRPr="001F4115">
              <w:rPr>
                <w:rStyle w:val="Zwaar"/>
                <w:b w:val="0"/>
                <w:bCs w:val="0"/>
                <w:color w:val="002060"/>
                <w:sz w:val="24"/>
                <w:szCs w:val="20"/>
              </w:rPr>
              <w:t xml:space="preserve">- 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</w:rPr>
              <w:t>bureauwerk media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</w:rPr>
              <w:br/>
            </w:r>
            <w:r w:rsidRPr="001F4115">
              <w:rPr>
                <w:rStyle w:val="Zwaar"/>
                <w:b w:val="0"/>
                <w:bCs w:val="0"/>
                <w:color w:val="002060"/>
                <w:sz w:val="24"/>
                <w:szCs w:val="20"/>
              </w:rPr>
              <w:t>-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</w:rPr>
              <w:t xml:space="preserve"> stocktelling materialen magazijn</w:t>
            </w:r>
          </w:p>
          <w:p w14:paraId="2892ADF4" w14:textId="77777777" w:rsidR="006D31C1" w:rsidRPr="00607D1D" w:rsidRDefault="006D31C1" w:rsidP="006D31C1">
            <w:pPr>
              <w:pStyle w:val="Datums"/>
              <w:rPr>
                <w:sz w:val="24"/>
                <w:lang w:val="nl-BE"/>
              </w:rPr>
            </w:pPr>
            <w:r w:rsidRPr="00607D1D">
              <w:rPr>
                <w:sz w:val="24"/>
                <w:lang w:val="nl-BE"/>
              </w:rPr>
              <w:t xml:space="preserve">5 sep 2019 </w:t>
            </w:r>
            <w:r w:rsidRPr="00607D1D">
              <w:rPr>
                <w:sz w:val="24"/>
                <w:lang w:val="nl-BE" w:bidi="nl-NL"/>
              </w:rPr>
              <w:t>–</w:t>
            </w:r>
            <w:r w:rsidRPr="00607D1D">
              <w:rPr>
                <w:sz w:val="24"/>
                <w:lang w:val="nl-BE"/>
              </w:rPr>
              <w:t xml:space="preserve"> 18 okt 2019</w:t>
            </w:r>
          </w:p>
          <w:p w14:paraId="1E283D43" w14:textId="105BB065" w:rsidR="006D31C1" w:rsidRPr="00607D1D" w:rsidRDefault="006D31C1" w:rsidP="006D31C1">
            <w:pPr>
              <w:pStyle w:val="Ervaring"/>
              <w:rPr>
                <w:sz w:val="24"/>
                <w:szCs w:val="20"/>
                <w:lang w:val="nl-BE"/>
              </w:rPr>
            </w:pPr>
            <w:r w:rsidRPr="00607D1D">
              <w:rPr>
                <w:sz w:val="24"/>
                <w:szCs w:val="20"/>
                <w:lang w:val="nl-BE"/>
              </w:rPr>
              <w:t xml:space="preserve">High Tech Onderwijs Turnhout </w:t>
            </w:r>
            <w:r w:rsidRPr="00607D1D">
              <w:rPr>
                <w:rStyle w:val="Zwaar"/>
                <w:color w:val="002060"/>
                <w:sz w:val="24"/>
                <w:szCs w:val="20"/>
                <w:lang w:val="nl-BE" w:bidi="nl-NL"/>
              </w:rPr>
              <w:t xml:space="preserve">• 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Kempenlaan Turnhout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br/>
            </w:r>
            <w:r w:rsidRPr="00607D1D">
              <w:rPr>
                <w:sz w:val="24"/>
                <w:szCs w:val="20"/>
                <w:lang w:val="nl-BE"/>
              </w:rPr>
              <w:t>gecombineerd met studie</w:t>
            </w:r>
            <w:r w:rsidRPr="00607D1D">
              <w:rPr>
                <w:sz w:val="24"/>
                <w:szCs w:val="20"/>
                <w:lang w:val="nl-BE"/>
              </w:rPr>
              <w:br/>
            </w:r>
            <w:r w:rsidRPr="001F4115">
              <w:rPr>
                <w:color w:val="002060"/>
                <w:sz w:val="24"/>
                <w:szCs w:val="20"/>
                <w:lang w:val="nl-BE"/>
              </w:rPr>
              <w:t>-</w:t>
            </w:r>
            <w:r w:rsidRPr="00607D1D">
              <w:rPr>
                <w:sz w:val="24"/>
                <w:szCs w:val="20"/>
                <w:lang w:val="nl-BE"/>
              </w:rPr>
              <w:t xml:space="preserve"> lesgeven</w:t>
            </w:r>
            <w:r w:rsidR="003643CE">
              <w:rPr>
                <w:sz w:val="24"/>
                <w:szCs w:val="20"/>
                <w:lang w:val="nl-BE"/>
              </w:rPr>
              <w:t>/begeleiden</w:t>
            </w:r>
            <w:r w:rsidRPr="00607D1D">
              <w:rPr>
                <w:sz w:val="24"/>
                <w:szCs w:val="20"/>
                <w:lang w:val="nl-BE"/>
              </w:rPr>
              <w:t xml:space="preserve"> 5</w:t>
            </w:r>
            <w:r w:rsidRPr="00607D1D">
              <w:rPr>
                <w:sz w:val="24"/>
                <w:szCs w:val="20"/>
                <w:vertAlign w:val="superscript"/>
                <w:lang w:val="nl-BE"/>
              </w:rPr>
              <w:t>e</w:t>
            </w:r>
            <w:r w:rsidRPr="00607D1D">
              <w:rPr>
                <w:sz w:val="24"/>
                <w:szCs w:val="20"/>
                <w:lang w:val="nl-BE"/>
              </w:rPr>
              <w:t xml:space="preserve"> &amp; 6</w:t>
            </w:r>
            <w:r w:rsidRPr="00607D1D">
              <w:rPr>
                <w:sz w:val="24"/>
                <w:szCs w:val="20"/>
                <w:vertAlign w:val="superscript"/>
                <w:lang w:val="nl-BE"/>
              </w:rPr>
              <w:t>e</w:t>
            </w:r>
            <w:r w:rsidRPr="00607D1D">
              <w:rPr>
                <w:sz w:val="24"/>
                <w:szCs w:val="20"/>
                <w:lang w:val="nl-BE"/>
              </w:rPr>
              <w:t xml:space="preserve"> jaar elektronica/industriële wetenschappen</w:t>
            </w:r>
            <w:r w:rsidR="003643CE">
              <w:rPr>
                <w:sz w:val="24"/>
                <w:szCs w:val="20"/>
                <w:lang w:val="nl-BE"/>
              </w:rPr>
              <w:br/>
              <w:t xml:space="preserve">  laboprojecten</w:t>
            </w:r>
          </w:p>
          <w:p w14:paraId="08C30218" w14:textId="6DA3873E" w:rsidR="006D31C1" w:rsidRPr="00607D1D" w:rsidRDefault="00494CF5" w:rsidP="006D31C1">
            <w:pPr>
              <w:pStyle w:val="Datums"/>
              <w:rPr>
                <w:sz w:val="24"/>
              </w:rPr>
            </w:pPr>
            <w:r>
              <w:rPr>
                <w:sz w:val="24"/>
              </w:rPr>
              <w:t>Schooljaar 2019 - 2020</w:t>
            </w:r>
          </w:p>
          <w:p w14:paraId="3C340286" w14:textId="4853F944" w:rsidR="006D31C1" w:rsidRDefault="006D31C1" w:rsidP="006D31C1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  <w:proofErr w:type="spellStart"/>
            <w:r w:rsidRPr="00607D1D">
              <w:rPr>
                <w:sz w:val="24"/>
                <w:szCs w:val="20"/>
              </w:rPr>
              <w:t>Ranobo</w:t>
            </w:r>
            <w:proofErr w:type="spellEnd"/>
            <w:r w:rsidRPr="00607D1D">
              <w:rPr>
                <w:sz w:val="24"/>
                <w:szCs w:val="20"/>
                <w:lang w:val="nl-BE"/>
              </w:rPr>
              <w:t xml:space="preserve"> </w:t>
            </w:r>
            <w:r w:rsidRPr="00607D1D">
              <w:rPr>
                <w:rStyle w:val="Zwaar"/>
                <w:color w:val="002060"/>
                <w:sz w:val="24"/>
                <w:szCs w:val="20"/>
                <w:lang w:val="nl-BE" w:bidi="nl-NL"/>
              </w:rPr>
              <w:t xml:space="preserve">• 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Raadsherenstraat Turnhout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br/>
            </w:r>
            <w:r w:rsidRPr="001F4115">
              <w:rPr>
                <w:rStyle w:val="Zwaar"/>
                <w:b w:val="0"/>
                <w:bCs w:val="0"/>
                <w:color w:val="002060"/>
                <w:sz w:val="24"/>
                <w:szCs w:val="20"/>
                <w:lang w:val="nl-BE" w:bidi="nl-NL"/>
              </w:rPr>
              <w:t>-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</w:t>
            </w:r>
            <w:r w:rsidR="003773DF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helpen in productie en onderhoud</w:t>
            </w:r>
          </w:p>
          <w:p w14:paraId="6E4E71B5" w14:textId="3FE15615" w:rsidR="00494CF5" w:rsidRPr="00607D1D" w:rsidRDefault="00494CF5" w:rsidP="006D31C1">
            <w:pPr>
              <w:rPr>
                <w:sz w:val="24"/>
                <w:szCs w:val="20"/>
              </w:rPr>
            </w:pPr>
          </w:p>
          <w:p w14:paraId="5FDBEA32" w14:textId="0D38ACFF" w:rsidR="00494CF5" w:rsidRPr="00607D1D" w:rsidRDefault="00494CF5" w:rsidP="00494CF5">
            <w:pPr>
              <w:pStyle w:val="Datums"/>
              <w:rPr>
                <w:sz w:val="24"/>
              </w:rPr>
            </w:pPr>
            <w:r>
              <w:rPr>
                <w:sz w:val="24"/>
              </w:rPr>
              <w:t>Vakantieperiode 2020</w:t>
            </w:r>
          </w:p>
          <w:p w14:paraId="60F2DE8E" w14:textId="77777777" w:rsidR="00017FCE" w:rsidRDefault="00494CF5" w:rsidP="00017FCE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  <w:proofErr w:type="spellStart"/>
            <w:r w:rsidRPr="00494CF5">
              <w:rPr>
                <w:sz w:val="24"/>
                <w:szCs w:val="20"/>
                <w:lang w:val="nl-BE"/>
              </w:rPr>
              <w:t>Soudal</w:t>
            </w:r>
            <w:proofErr w:type="spellEnd"/>
            <w:r w:rsidRPr="00494CF5">
              <w:rPr>
                <w:sz w:val="24"/>
                <w:szCs w:val="20"/>
                <w:lang w:val="nl-BE"/>
              </w:rPr>
              <w:t xml:space="preserve"> </w:t>
            </w:r>
            <w:r w:rsidRPr="00494CF5">
              <w:rPr>
                <w:rStyle w:val="Zwaar"/>
                <w:color w:val="002060"/>
                <w:sz w:val="24"/>
                <w:szCs w:val="20"/>
                <w:lang w:val="nl-BE" w:bidi="nl-NL"/>
              </w:rPr>
              <w:t xml:space="preserve">• </w:t>
            </w:r>
            <w:r w:rsidRPr="00494CF5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Industrie Turnhout</w:t>
            </w:r>
            <w:r w:rsidRPr="00494CF5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br/>
            </w:r>
            <w:r w:rsidRPr="00494CF5">
              <w:rPr>
                <w:rStyle w:val="Zwaar"/>
                <w:b w:val="0"/>
                <w:bCs w:val="0"/>
                <w:color w:val="002060"/>
                <w:sz w:val="24"/>
                <w:szCs w:val="20"/>
                <w:lang w:val="nl-BE" w:bidi="nl-NL"/>
              </w:rPr>
              <w:t>-</w:t>
            </w:r>
            <w:r w:rsidRPr="00494CF5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bandwerk en </w:t>
            </w:r>
            <w:proofErr w:type="spellStart"/>
            <w:r w:rsidRPr="00494CF5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transpallee</w:t>
            </w:r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t</w:t>
            </w:r>
            <w:proofErr w:type="spellEnd"/>
          </w:p>
          <w:p w14:paraId="6050EA44" w14:textId="77777777" w:rsidR="00017FCE" w:rsidRDefault="00017FCE" w:rsidP="00017FCE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</w:p>
          <w:p w14:paraId="1B381623" w14:textId="77777777" w:rsidR="00017FCE" w:rsidRPr="00607D1D" w:rsidRDefault="00017FCE" w:rsidP="00017FCE">
            <w:pPr>
              <w:pStyle w:val="Datums"/>
              <w:rPr>
                <w:sz w:val="24"/>
              </w:rPr>
            </w:pPr>
            <w:r>
              <w:rPr>
                <w:sz w:val="24"/>
              </w:rPr>
              <w:t>(Stage) Maart 2021 – Juni 2021</w:t>
            </w:r>
          </w:p>
          <w:p w14:paraId="4C02F704" w14:textId="33AE57D3" w:rsidR="00017FCE" w:rsidRDefault="00017FCE" w:rsidP="00017FCE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  <w:r>
              <w:rPr>
                <w:sz w:val="24"/>
                <w:szCs w:val="20"/>
                <w:lang w:val="nl-BE"/>
              </w:rPr>
              <w:t xml:space="preserve">Stage Multimedium </w:t>
            </w:r>
            <w:r w:rsidRPr="00494CF5">
              <w:rPr>
                <w:sz w:val="24"/>
                <w:szCs w:val="20"/>
                <w:lang w:val="nl-BE"/>
              </w:rPr>
              <w:t xml:space="preserve"> </w:t>
            </w:r>
            <w:r w:rsidRPr="00494CF5">
              <w:rPr>
                <w:rStyle w:val="Zwaar"/>
                <w:color w:val="002060"/>
                <w:sz w:val="24"/>
                <w:szCs w:val="20"/>
                <w:lang w:val="nl-BE" w:bidi="nl-NL"/>
              </w:rPr>
              <w:t xml:space="preserve">• </w:t>
            </w:r>
            <w:proofErr w:type="spellStart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Minderhoutsestraat</w:t>
            </w:r>
            <w:proofErr w:type="spellEnd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Hoogstraten</w:t>
            </w:r>
            <w:r w:rsidRPr="00494CF5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br/>
            </w:r>
            <w:r w:rsidRPr="00494CF5">
              <w:rPr>
                <w:rStyle w:val="Zwaar"/>
                <w:b w:val="0"/>
                <w:bCs w:val="0"/>
                <w:color w:val="002060"/>
                <w:sz w:val="24"/>
                <w:szCs w:val="20"/>
                <w:lang w:val="nl-BE" w:bidi="nl-NL"/>
              </w:rPr>
              <w:t>-</w:t>
            </w:r>
            <w:r w:rsidRPr="00494CF5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</w:t>
            </w:r>
            <w:proofErr w:type="spellStart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php</w:t>
            </w:r>
            <w:proofErr w:type="spellEnd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</w:t>
            </w:r>
            <w:proofErr w:type="spellStart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developer</w:t>
            </w:r>
            <w:proofErr w:type="spellEnd"/>
          </w:p>
          <w:p w14:paraId="426C0BD9" w14:textId="460F67A3" w:rsidR="00850D31" w:rsidRDefault="00850D31" w:rsidP="00017FCE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</w:p>
          <w:p w14:paraId="1167628B" w14:textId="186C6261" w:rsidR="00850D31" w:rsidRPr="00607D1D" w:rsidRDefault="00850D31" w:rsidP="00850D31">
            <w:pPr>
              <w:pStyle w:val="Datums"/>
              <w:rPr>
                <w:sz w:val="24"/>
              </w:rPr>
            </w:pPr>
            <w:r>
              <w:rPr>
                <w:sz w:val="24"/>
              </w:rPr>
              <w:t>Vakantieperiode 2021</w:t>
            </w:r>
          </w:p>
          <w:p w14:paraId="463C3767" w14:textId="1BDD6584" w:rsidR="00850D31" w:rsidRPr="00683F3E" w:rsidRDefault="00850D31" w:rsidP="00850D31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  <w:proofErr w:type="spellStart"/>
            <w:r w:rsidRPr="00683F3E">
              <w:rPr>
                <w:sz w:val="24"/>
                <w:szCs w:val="20"/>
                <w:lang w:val="nl-BE"/>
              </w:rPr>
              <w:t>Avery</w:t>
            </w:r>
            <w:proofErr w:type="spellEnd"/>
            <w:r w:rsidRPr="00683F3E">
              <w:rPr>
                <w:sz w:val="24"/>
                <w:szCs w:val="20"/>
                <w:lang w:val="nl-BE"/>
              </w:rPr>
              <w:t xml:space="preserve"> </w:t>
            </w:r>
            <w:proofErr w:type="spellStart"/>
            <w:r w:rsidRPr="00683F3E">
              <w:rPr>
                <w:sz w:val="24"/>
                <w:szCs w:val="20"/>
                <w:lang w:val="nl-BE"/>
              </w:rPr>
              <w:t>Dennison</w:t>
            </w:r>
            <w:proofErr w:type="spellEnd"/>
            <w:r w:rsidRPr="00683F3E">
              <w:rPr>
                <w:sz w:val="24"/>
                <w:szCs w:val="20"/>
                <w:lang w:val="nl-BE"/>
              </w:rPr>
              <w:t xml:space="preserve"> </w:t>
            </w:r>
            <w:r w:rsidRPr="00683F3E">
              <w:rPr>
                <w:rStyle w:val="Zwaar"/>
                <w:color w:val="002060"/>
                <w:sz w:val="24"/>
                <w:szCs w:val="20"/>
                <w:lang w:val="nl-BE" w:bidi="nl-NL"/>
              </w:rPr>
              <w:t xml:space="preserve">• </w:t>
            </w:r>
            <w:r w:rsidRPr="00683F3E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Industrie Turnhout</w:t>
            </w:r>
            <w:r w:rsidRPr="00683F3E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br/>
            </w:r>
            <w:r w:rsidRPr="00683F3E">
              <w:rPr>
                <w:rStyle w:val="Zwaar"/>
                <w:b w:val="0"/>
                <w:bCs w:val="0"/>
                <w:color w:val="002060"/>
                <w:sz w:val="24"/>
                <w:szCs w:val="20"/>
                <w:lang w:val="nl-BE" w:bidi="nl-NL"/>
              </w:rPr>
              <w:t>-</w:t>
            </w:r>
            <w:r w:rsidRPr="00683F3E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magazijnbeheer en administratie</w:t>
            </w:r>
          </w:p>
          <w:p w14:paraId="28CB2C45" w14:textId="77777777" w:rsidR="00017FCE" w:rsidRPr="00683F3E" w:rsidRDefault="00017FCE" w:rsidP="00017FCE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</w:p>
          <w:p w14:paraId="156E286A" w14:textId="31ACB57D" w:rsidR="00017FCE" w:rsidRPr="00607D1D" w:rsidRDefault="00A715AC" w:rsidP="00017FCE">
            <w:pPr>
              <w:pStyle w:val="Datums"/>
              <w:rPr>
                <w:sz w:val="24"/>
              </w:rPr>
            </w:pPr>
            <w:r>
              <w:rPr>
                <w:sz w:val="24"/>
              </w:rPr>
              <w:t xml:space="preserve">(Eerste werkervaring) </w:t>
            </w:r>
            <w:r w:rsidR="00017FCE">
              <w:rPr>
                <w:sz w:val="24"/>
              </w:rPr>
              <w:t>14 September 2021 –  1 April 2022</w:t>
            </w:r>
          </w:p>
          <w:p w14:paraId="314A4C1E" w14:textId="77777777" w:rsidR="006D31C1" w:rsidRDefault="00017FCE" w:rsidP="00017FCE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  <w:r w:rsidRPr="00017FCE">
              <w:rPr>
                <w:sz w:val="24"/>
                <w:szCs w:val="20"/>
                <w:lang w:val="nl-BE"/>
              </w:rPr>
              <w:t xml:space="preserve">TSG Belgium nv  </w:t>
            </w:r>
            <w:r w:rsidRPr="00017FCE">
              <w:rPr>
                <w:rStyle w:val="Zwaar"/>
                <w:color w:val="002060"/>
                <w:sz w:val="24"/>
                <w:szCs w:val="20"/>
                <w:lang w:val="nl-BE" w:bidi="nl-NL"/>
              </w:rPr>
              <w:t xml:space="preserve">• </w:t>
            </w:r>
            <w:proofErr w:type="spellStart"/>
            <w:r w:rsidRPr="00017FCE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Treskesdijk</w:t>
            </w:r>
            <w:proofErr w:type="spellEnd"/>
            <w:r w:rsidRPr="00017FCE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7 Turnhout</w:t>
            </w:r>
            <w:r w:rsidRPr="00017FCE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br/>
            </w:r>
            <w:r w:rsidRPr="00017FCE">
              <w:rPr>
                <w:rStyle w:val="Zwaar"/>
                <w:b w:val="0"/>
                <w:bCs w:val="0"/>
                <w:color w:val="002060"/>
                <w:sz w:val="24"/>
                <w:szCs w:val="20"/>
                <w:lang w:val="nl-BE" w:bidi="nl-NL"/>
              </w:rPr>
              <w:t>-</w:t>
            </w:r>
            <w:r w:rsidRPr="00017FCE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</w:t>
            </w:r>
            <w:r w:rsidR="001E707B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.</w:t>
            </w:r>
            <w:r w:rsidRPr="00017FCE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NET</w:t>
            </w:r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</w:t>
            </w:r>
            <w:proofErr w:type="spellStart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developer</w:t>
            </w:r>
            <w:proofErr w:type="spellEnd"/>
          </w:p>
          <w:p w14:paraId="4A4D017D" w14:textId="77777777" w:rsidR="00683F3E" w:rsidRDefault="00683F3E" w:rsidP="00017FCE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</w:p>
          <w:p w14:paraId="6821F591" w14:textId="07957A10" w:rsidR="00683F3E" w:rsidRPr="00683F3E" w:rsidRDefault="00683F3E" w:rsidP="00683F3E">
            <w:pPr>
              <w:pStyle w:val="Datums"/>
              <w:rPr>
                <w:sz w:val="24"/>
                <w:lang w:val="nl-BE"/>
              </w:rPr>
            </w:pPr>
            <w:r w:rsidRPr="00683F3E">
              <w:rPr>
                <w:sz w:val="24"/>
                <w:lang w:val="nl-BE"/>
              </w:rPr>
              <w:t>2 April 2022 –  15 Mei 2022</w:t>
            </w:r>
          </w:p>
          <w:p w14:paraId="79D69B0E" w14:textId="3F5AAFA5" w:rsidR="00683F3E" w:rsidRPr="00683F3E" w:rsidRDefault="00683F3E" w:rsidP="00683F3E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  <w:r w:rsidRPr="00607D1D">
              <w:rPr>
                <w:sz w:val="24"/>
                <w:szCs w:val="20"/>
              </w:rPr>
              <w:t xml:space="preserve">Ondernemingen Jansen NV </w:t>
            </w:r>
            <w:r w:rsidRPr="00607D1D">
              <w:rPr>
                <w:rStyle w:val="Zwaar"/>
                <w:color w:val="002060"/>
                <w:sz w:val="24"/>
                <w:szCs w:val="20"/>
                <w:lang w:bidi="nl-NL"/>
              </w:rPr>
              <w:t xml:space="preserve">• 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  <w:lang w:bidi="nl-NL"/>
              </w:rPr>
              <w:t>Steenweg op Weelde Merksplas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  <w:lang w:bidi="nl-NL"/>
              </w:rPr>
              <w:br/>
            </w:r>
            <w:r w:rsidRPr="00683F3E">
              <w:rPr>
                <w:rStyle w:val="Zwaar"/>
                <w:b w:val="0"/>
                <w:bCs w:val="0"/>
                <w:color w:val="002060"/>
                <w:sz w:val="24"/>
                <w:szCs w:val="20"/>
                <w:lang w:val="nl-BE" w:bidi="nl-NL"/>
              </w:rPr>
              <w:t>-</w:t>
            </w:r>
            <w:r w:rsidRPr="00683F3E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</w:t>
            </w:r>
            <w:proofErr w:type="spellStart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AutoCad</w:t>
            </w:r>
            <w:proofErr w:type="spellEnd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plannen optekenen, </w:t>
            </w:r>
            <w:r w:rsidRPr="00607D1D">
              <w:rPr>
                <w:rStyle w:val="Zwaar"/>
                <w:b w:val="0"/>
                <w:bCs w:val="0"/>
                <w:color w:val="auto"/>
                <w:sz w:val="24"/>
                <w:szCs w:val="20"/>
              </w:rPr>
              <w:t>bureauwerk media</w:t>
            </w:r>
          </w:p>
          <w:p w14:paraId="422EE868" w14:textId="77777777" w:rsidR="00683F3E" w:rsidRPr="00683F3E" w:rsidRDefault="00683F3E" w:rsidP="00017FCE">
            <w:pPr>
              <w:rPr>
                <w:rStyle w:val="Zwaar"/>
                <w:lang w:val="nl-BE" w:bidi="nl-NL"/>
              </w:rPr>
            </w:pPr>
          </w:p>
          <w:p w14:paraId="1C96A963" w14:textId="391250B4" w:rsidR="00683F3E" w:rsidRPr="00607D1D" w:rsidRDefault="00683F3E" w:rsidP="00683F3E">
            <w:pPr>
              <w:pStyle w:val="Datums"/>
              <w:rPr>
                <w:sz w:val="24"/>
              </w:rPr>
            </w:pPr>
            <w:r>
              <w:rPr>
                <w:sz w:val="24"/>
              </w:rPr>
              <w:t>16 Mei 2022 –  23 Juli 2023</w:t>
            </w:r>
          </w:p>
          <w:p w14:paraId="6AA1CB5B" w14:textId="574710D1" w:rsidR="00683F3E" w:rsidRDefault="00683F3E" w:rsidP="00683F3E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  <w:proofErr w:type="spellStart"/>
            <w:r>
              <w:rPr>
                <w:sz w:val="24"/>
                <w:szCs w:val="20"/>
                <w:lang w:val="nl-BE"/>
              </w:rPr>
              <w:t>Netropolix</w:t>
            </w:r>
            <w:proofErr w:type="spellEnd"/>
            <w:r>
              <w:rPr>
                <w:sz w:val="24"/>
                <w:szCs w:val="20"/>
                <w:lang w:val="nl-BE"/>
              </w:rPr>
              <w:t xml:space="preserve"> NV</w:t>
            </w:r>
            <w:r w:rsidRPr="00017FCE">
              <w:rPr>
                <w:sz w:val="24"/>
                <w:szCs w:val="20"/>
                <w:lang w:val="nl-BE"/>
              </w:rPr>
              <w:t xml:space="preserve">  </w:t>
            </w:r>
            <w:r w:rsidRPr="00017FCE">
              <w:rPr>
                <w:rStyle w:val="Zwaar"/>
                <w:color w:val="002060"/>
                <w:sz w:val="24"/>
                <w:szCs w:val="20"/>
                <w:lang w:val="nl-BE" w:bidi="nl-NL"/>
              </w:rPr>
              <w:t>•</w:t>
            </w:r>
            <w:r>
              <w:rPr>
                <w:rStyle w:val="Zwaar"/>
                <w:color w:val="002060"/>
                <w:sz w:val="24"/>
                <w:szCs w:val="20"/>
                <w:lang w:val="nl-BE" w:bidi="nl-NL"/>
              </w:rPr>
              <w:t xml:space="preserve"> </w:t>
            </w:r>
            <w:proofErr w:type="spellStart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Kleinhoefstraat</w:t>
            </w:r>
            <w:proofErr w:type="spellEnd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11 Geel </w:t>
            </w:r>
          </w:p>
          <w:p w14:paraId="23EE3DA0" w14:textId="77777777" w:rsidR="00EF3E32" w:rsidRDefault="00683F3E" w:rsidP="00683F3E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  <w:r w:rsidRPr="00017FCE">
              <w:rPr>
                <w:rStyle w:val="Zwaar"/>
                <w:b w:val="0"/>
                <w:bCs w:val="0"/>
                <w:color w:val="002060"/>
                <w:sz w:val="24"/>
                <w:szCs w:val="20"/>
                <w:lang w:val="nl-BE" w:bidi="nl-NL"/>
              </w:rPr>
              <w:t>-</w:t>
            </w:r>
            <w:r w:rsidRPr="00017FCE"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</w:t>
            </w:r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software </w:t>
            </w:r>
            <w:proofErr w:type="spellStart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developer</w:t>
            </w:r>
            <w:proofErr w:type="spellEnd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 xml:space="preserve"> .NET, </w:t>
            </w:r>
            <w:proofErr w:type="spellStart"/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  <w:t>vuejs</w:t>
            </w:r>
            <w:proofErr w:type="spellEnd"/>
          </w:p>
          <w:p w14:paraId="057AE0C7" w14:textId="77777777" w:rsidR="00EF3E32" w:rsidRDefault="00EF3E32" w:rsidP="00683F3E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nl-BE" w:bidi="nl-NL"/>
              </w:rPr>
            </w:pPr>
          </w:p>
          <w:p w14:paraId="5FACCCDB" w14:textId="1B1D4657" w:rsidR="00EF3E32" w:rsidRPr="00607D1D" w:rsidRDefault="00EF3E32" w:rsidP="00EF3E32">
            <w:pPr>
              <w:pStyle w:val="Datums"/>
              <w:rPr>
                <w:sz w:val="24"/>
              </w:rPr>
            </w:pPr>
            <w:r>
              <w:rPr>
                <w:sz w:val="24"/>
              </w:rPr>
              <w:t>12 Oktober 2023 –  23 Mei 2025</w:t>
            </w:r>
          </w:p>
          <w:p w14:paraId="033BE6A6" w14:textId="5CE2ED3C" w:rsidR="00EF3E32" w:rsidRPr="00EF3E32" w:rsidRDefault="00EF3E32" w:rsidP="00EF3E32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en-US" w:bidi="nl-NL"/>
              </w:rPr>
            </w:pPr>
            <w:proofErr w:type="spellStart"/>
            <w:r w:rsidRPr="00EF3E32">
              <w:rPr>
                <w:sz w:val="24"/>
                <w:szCs w:val="20"/>
                <w:lang w:val="en-US"/>
              </w:rPr>
              <w:t>SoftAdvice</w:t>
            </w:r>
            <w:proofErr w:type="spellEnd"/>
            <w:r w:rsidRPr="00EF3E32">
              <w:rPr>
                <w:sz w:val="24"/>
                <w:szCs w:val="20"/>
                <w:lang w:val="en-US"/>
              </w:rPr>
              <w:t xml:space="preserve">  </w:t>
            </w:r>
            <w:r w:rsidRPr="00EF3E32">
              <w:rPr>
                <w:rStyle w:val="Zwaar"/>
                <w:color w:val="002060"/>
                <w:sz w:val="24"/>
                <w:szCs w:val="20"/>
                <w:lang w:val="en-US" w:bidi="nl-NL"/>
              </w:rPr>
              <w:t xml:space="preserve">• </w:t>
            </w:r>
            <w:proofErr w:type="spellStart"/>
            <w:r w:rsidRPr="00EF3E32">
              <w:rPr>
                <w:rStyle w:val="Zwaar"/>
                <w:b w:val="0"/>
                <w:bCs w:val="0"/>
                <w:color w:val="auto"/>
                <w:sz w:val="24"/>
                <w:szCs w:val="20"/>
                <w:lang w:val="en-US" w:bidi="nl-NL"/>
              </w:rPr>
              <w:t>Otterstraat</w:t>
            </w:r>
            <w:proofErr w:type="spellEnd"/>
            <w:r w:rsidRPr="00EF3E32">
              <w:rPr>
                <w:rStyle w:val="Zwaar"/>
                <w:b w:val="0"/>
                <w:bCs w:val="0"/>
                <w:color w:val="auto"/>
                <w:sz w:val="24"/>
                <w:szCs w:val="20"/>
                <w:lang w:val="en-US" w:bidi="nl-NL"/>
              </w:rPr>
              <w:t xml:space="preserve"> 199 Turnhout </w:t>
            </w:r>
          </w:p>
          <w:p w14:paraId="2C0C0FCD" w14:textId="2F871CE4" w:rsidR="00EF3E32" w:rsidRPr="00EF3E32" w:rsidRDefault="00EF3E32" w:rsidP="00EF3E32">
            <w:pPr>
              <w:rPr>
                <w:rStyle w:val="Zwaar"/>
                <w:b w:val="0"/>
                <w:bCs w:val="0"/>
                <w:color w:val="auto"/>
                <w:sz w:val="24"/>
                <w:szCs w:val="20"/>
                <w:lang w:val="en-US" w:bidi="nl-NL"/>
              </w:rPr>
            </w:pPr>
            <w:r w:rsidRPr="00EF3E32">
              <w:rPr>
                <w:rStyle w:val="Zwaar"/>
                <w:b w:val="0"/>
                <w:bCs w:val="0"/>
                <w:color w:val="002060"/>
                <w:sz w:val="24"/>
                <w:szCs w:val="20"/>
                <w:lang w:val="en-US" w:bidi="nl-NL"/>
              </w:rPr>
              <w:t>-</w:t>
            </w:r>
            <w:r w:rsidRPr="00EF3E32">
              <w:rPr>
                <w:rStyle w:val="Zwaar"/>
                <w:b w:val="0"/>
                <w:bCs w:val="0"/>
                <w:color w:val="auto"/>
                <w:sz w:val="24"/>
                <w:szCs w:val="20"/>
                <w:lang w:val="en-US" w:bidi="nl-NL"/>
              </w:rPr>
              <w:t xml:space="preserve"> software developer .NET, M</w:t>
            </w:r>
            <w:r>
              <w:rPr>
                <w:rStyle w:val="Zwaar"/>
                <w:b w:val="0"/>
                <w:bCs w:val="0"/>
                <w:color w:val="auto"/>
                <w:sz w:val="24"/>
                <w:szCs w:val="20"/>
                <w:lang w:val="en-US" w:bidi="nl-NL"/>
              </w:rPr>
              <w:t>-Files</w:t>
            </w:r>
          </w:p>
          <w:p w14:paraId="3251A42D" w14:textId="6F200EB5" w:rsidR="00EF3E32" w:rsidRPr="00EF3E32" w:rsidRDefault="00EF3E32" w:rsidP="00683F3E">
            <w:pPr>
              <w:rPr>
                <w:sz w:val="24"/>
                <w:szCs w:val="20"/>
                <w:lang w:val="en-US" w:bidi="nl-NL"/>
              </w:rPr>
            </w:pPr>
          </w:p>
        </w:tc>
      </w:tr>
    </w:tbl>
    <w:p w14:paraId="0495C29E" w14:textId="72669158" w:rsidR="00107FA9" w:rsidRPr="00EF3E32" w:rsidRDefault="00107FA9" w:rsidP="00CE1E3D">
      <w:pPr>
        <w:pStyle w:val="Plattetekst"/>
        <w:rPr>
          <w:lang w:val="en-US"/>
        </w:rPr>
      </w:pPr>
    </w:p>
    <w:tbl>
      <w:tblPr>
        <w:tblpPr w:leftFromText="141" w:rightFromText="141" w:vertAnchor="page" w:horzAnchor="margin" w:tblpXSpec="center" w:tblpY="2671"/>
        <w:tblW w:w="4977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997"/>
        <w:gridCol w:w="423"/>
        <w:gridCol w:w="1890"/>
        <w:gridCol w:w="1372"/>
        <w:gridCol w:w="4209"/>
      </w:tblGrid>
      <w:tr w:rsidR="00107FA9" w:rsidRPr="00FB18C9" w14:paraId="18C9733D" w14:textId="77777777" w:rsidTr="00A621BB">
        <w:trPr>
          <w:trHeight w:val="80"/>
        </w:trPr>
        <w:tc>
          <w:tcPr>
            <w:tcW w:w="299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057E7C4" w14:textId="77777777" w:rsidR="00107FA9" w:rsidRPr="00EF3E32" w:rsidRDefault="00107FA9" w:rsidP="00E538E0">
            <w:pPr>
              <w:pStyle w:val="Plattetekst"/>
              <w:kinsoku w:val="0"/>
              <w:overflowPunct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3" w:type="dxa"/>
            <w:vMerge w:val="restart"/>
            <w:tcBorders>
              <w:bottom w:val="nil"/>
            </w:tcBorders>
          </w:tcPr>
          <w:p w14:paraId="4762FECD" w14:textId="77777777" w:rsidR="00107FA9" w:rsidRPr="00EF3E32" w:rsidRDefault="00107FA9" w:rsidP="00E538E0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71" w:type="dxa"/>
            <w:gridSpan w:val="3"/>
          </w:tcPr>
          <w:p w14:paraId="3BD5EBF2" w14:textId="77777777" w:rsidR="00107FA9" w:rsidRPr="00EF3E32" w:rsidRDefault="00107FA9" w:rsidP="00E538E0">
            <w:pPr>
              <w:pStyle w:val="Datums"/>
              <w:rPr>
                <w:sz w:val="20"/>
                <w:szCs w:val="22"/>
                <w:lang w:val="en-US"/>
              </w:rPr>
            </w:pPr>
          </w:p>
        </w:tc>
      </w:tr>
      <w:tr w:rsidR="00107FA9" w:rsidRPr="00C24383" w14:paraId="34D9F767" w14:textId="77777777" w:rsidTr="00A621BB">
        <w:trPr>
          <w:trHeight w:val="225"/>
        </w:trPr>
        <w:tc>
          <w:tcPr>
            <w:tcW w:w="2997" w:type="dxa"/>
            <w:vMerge/>
            <w:tcMar>
              <w:left w:w="0" w:type="dxa"/>
              <w:right w:w="0" w:type="dxa"/>
            </w:tcMar>
            <w:vAlign w:val="center"/>
          </w:tcPr>
          <w:p w14:paraId="0356BA37" w14:textId="77777777" w:rsidR="00107FA9" w:rsidRPr="00EF3E32" w:rsidRDefault="00107FA9" w:rsidP="00E538E0">
            <w:pPr>
              <w:pStyle w:val="Plattetekst"/>
              <w:kinsoku w:val="0"/>
              <w:overflowPunct w:val="0"/>
              <w:jc w:val="center"/>
              <w:rPr>
                <w:noProof/>
                <w:lang w:val="en-US" w:bidi="nl-NL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3132754C" w14:textId="77777777" w:rsidR="00107FA9" w:rsidRPr="00EF3E32" w:rsidRDefault="00107FA9" w:rsidP="00E538E0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71" w:type="dxa"/>
            <w:gridSpan w:val="3"/>
          </w:tcPr>
          <w:p w14:paraId="1492F1DF" w14:textId="77777777" w:rsidR="00E4284E" w:rsidRPr="00EF3E32" w:rsidRDefault="00E4284E" w:rsidP="00E538E0">
            <w:pPr>
              <w:pStyle w:val="Kop2"/>
              <w:spacing w:before="0"/>
              <w:rPr>
                <w:color w:val="002060"/>
                <w:lang w:val="en-US" w:bidi="nl-NL"/>
              </w:rPr>
            </w:pPr>
          </w:p>
          <w:p w14:paraId="77CAA99E" w14:textId="1E894FF9" w:rsidR="00107FA9" w:rsidRPr="00607D1D" w:rsidRDefault="00E538E0" w:rsidP="00E538E0">
            <w:pPr>
              <w:pStyle w:val="Kop2"/>
              <w:spacing w:before="0"/>
              <w:rPr>
                <w:b w:val="0"/>
                <w:bCs w:val="0"/>
              </w:rPr>
            </w:pPr>
            <w:r>
              <w:rPr>
                <w:color w:val="002060"/>
                <w:lang w:bidi="nl-NL"/>
              </w:rPr>
              <w:t>Specifieke kennis en vaardigheden</w:t>
            </w:r>
          </w:p>
        </w:tc>
      </w:tr>
      <w:tr w:rsidR="00E538E0" w:rsidRPr="00E538E0" w14:paraId="0693668A" w14:textId="77777777" w:rsidTr="00A621BB">
        <w:trPr>
          <w:trHeight w:val="420"/>
        </w:trPr>
        <w:tc>
          <w:tcPr>
            <w:tcW w:w="2997" w:type="dxa"/>
            <w:vMerge/>
            <w:tcMar>
              <w:left w:w="0" w:type="dxa"/>
              <w:right w:w="0" w:type="dxa"/>
            </w:tcMar>
            <w:vAlign w:val="center"/>
          </w:tcPr>
          <w:p w14:paraId="28F4FE90" w14:textId="77777777" w:rsidR="00E538E0" w:rsidRDefault="00E538E0" w:rsidP="00E538E0">
            <w:pPr>
              <w:pStyle w:val="Plattetekst"/>
              <w:kinsoku w:val="0"/>
              <w:overflowPunct w:val="0"/>
              <w:jc w:val="center"/>
              <w:rPr>
                <w:noProof/>
                <w:lang w:bidi="nl-NL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59D6B37A" w14:textId="77777777" w:rsidR="00E538E0" w:rsidRDefault="00E538E0" w:rsidP="00E538E0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CB02F02" w14:textId="2D880269" w:rsidR="00E538E0" w:rsidRPr="00E538E0" w:rsidRDefault="00E538E0" w:rsidP="00E538E0">
            <w:pPr>
              <w:pStyle w:val="Datums"/>
              <w:rPr>
                <w:b w:val="0"/>
                <w:bCs/>
                <w:color w:val="002060"/>
                <w:sz w:val="24"/>
                <w:lang w:bidi="nl-NL"/>
              </w:rPr>
            </w:pPr>
            <w:r w:rsidRPr="00E538E0">
              <w:rPr>
                <w:b w:val="0"/>
                <w:bCs/>
                <w:color w:val="auto"/>
                <w:sz w:val="22"/>
                <w:szCs w:val="18"/>
                <w:lang w:bidi="nl-NL"/>
              </w:rPr>
              <w:t>informatica:</w:t>
            </w:r>
            <w:r>
              <w:rPr>
                <w:b w:val="0"/>
                <w:bCs/>
                <w:color w:val="auto"/>
                <w:sz w:val="22"/>
                <w:szCs w:val="18"/>
                <w:lang w:bidi="nl-NL"/>
              </w:rPr>
              <w:br/>
            </w:r>
          </w:p>
        </w:tc>
        <w:tc>
          <w:tcPr>
            <w:tcW w:w="5581" w:type="dxa"/>
            <w:gridSpan w:val="2"/>
            <w:tcBorders>
              <w:left w:val="nil"/>
            </w:tcBorders>
          </w:tcPr>
          <w:p w14:paraId="7088C84C" w14:textId="79FCDC83" w:rsidR="00E538E0" w:rsidRDefault="00E538E0" w:rsidP="00E538E0">
            <w:pPr>
              <w:pStyle w:val="Datums"/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</w:pPr>
            <w:r w:rsidRPr="00E538E0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programmeertalen: </w:t>
            </w:r>
            <w:r w:rsidR="00A715AC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C#, </w:t>
            </w:r>
            <w:r w:rsidR="001E707B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.NET</w:t>
            </w:r>
            <w:r w:rsidRPr="00E538E0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,</w:t>
            </w:r>
            <w:r w:rsidR="00FB7AD8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 Vue</w:t>
            </w:r>
            <w:r w:rsidR="00B349F8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.</w:t>
            </w:r>
            <w:r w:rsidR="00FB7AD8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js,</w:t>
            </w:r>
            <w:r w:rsidRPr="00E538E0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 </w:t>
            </w:r>
            <w:r w:rsidR="00850D31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HTML</w:t>
            </w:r>
            <w:r w:rsidRPr="00E538E0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, </w:t>
            </w:r>
            <w:r w:rsidR="00850D31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(S)CSS</w:t>
            </w:r>
            <w:r w:rsidR="00FB7AD8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/S</w:t>
            </w:r>
            <w:r w:rsidR="00B404CE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ASS</w:t>
            </w:r>
            <w:r w:rsidRPr="00E538E0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, </w:t>
            </w:r>
            <w:r w:rsidR="00850D31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JS, SQL</w:t>
            </w:r>
            <w:r w:rsidR="006F5309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, PHP</w:t>
            </w:r>
            <w:r w:rsidR="00E633F6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, </w:t>
            </w:r>
            <w:proofErr w:type="spellStart"/>
            <w:r w:rsidR="00E633F6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React</w:t>
            </w:r>
            <w:proofErr w:type="spellEnd"/>
          </w:p>
          <w:p w14:paraId="02133140" w14:textId="77777777" w:rsidR="006F5309" w:rsidRDefault="006F5309" w:rsidP="00E538E0">
            <w:pPr>
              <w:pStyle w:val="Datums"/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</w:pPr>
            <w:r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kennis van: git, scrum, </w:t>
            </w:r>
            <w:proofErr w:type="spellStart"/>
            <w:r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jira</w:t>
            </w:r>
            <w:proofErr w:type="spellEnd"/>
            <w:r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bitbucket</w:t>
            </w:r>
            <w:proofErr w:type="spellEnd"/>
            <w:r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confluence</w:t>
            </w:r>
            <w:proofErr w:type="spellEnd"/>
          </w:p>
          <w:p w14:paraId="2E08117B" w14:textId="15B2A93C" w:rsidR="006F5309" w:rsidRPr="00E538E0" w:rsidRDefault="006F5309" w:rsidP="00E538E0">
            <w:pPr>
              <w:pStyle w:val="Datums"/>
              <w:rPr>
                <w:rFonts w:asciiTheme="majorHAnsi" w:hAnsiTheme="majorHAnsi"/>
                <w:b w:val="0"/>
                <w:bCs/>
                <w:color w:val="002060"/>
                <w:sz w:val="22"/>
                <w:szCs w:val="18"/>
                <w:lang w:val="nl-BE" w:bidi="nl-NL"/>
              </w:rPr>
            </w:pPr>
          </w:p>
        </w:tc>
      </w:tr>
      <w:tr w:rsidR="00E538E0" w:rsidRPr="00E538E0" w14:paraId="4E1E4371" w14:textId="77777777" w:rsidTr="00E538E0">
        <w:trPr>
          <w:trHeight w:val="924"/>
        </w:trPr>
        <w:tc>
          <w:tcPr>
            <w:tcW w:w="2997" w:type="dxa"/>
            <w:vMerge/>
            <w:tcMar>
              <w:left w:w="0" w:type="dxa"/>
              <w:right w:w="0" w:type="dxa"/>
            </w:tcMar>
            <w:vAlign w:val="center"/>
          </w:tcPr>
          <w:p w14:paraId="5FD18137" w14:textId="77777777" w:rsidR="00E538E0" w:rsidRDefault="00E538E0" w:rsidP="00E538E0">
            <w:pPr>
              <w:pStyle w:val="Plattetekst"/>
              <w:kinsoku w:val="0"/>
              <w:overflowPunct w:val="0"/>
              <w:jc w:val="center"/>
              <w:rPr>
                <w:noProof/>
                <w:lang w:bidi="nl-NL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035706F5" w14:textId="77777777" w:rsidR="00E538E0" w:rsidRDefault="00E538E0" w:rsidP="00E538E0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CB28EAA" w14:textId="77777777" w:rsidR="00E538E0" w:rsidRPr="00E538E0" w:rsidRDefault="00E538E0" w:rsidP="00E538E0">
            <w:pPr>
              <w:pStyle w:val="Datums"/>
              <w:rPr>
                <w:b w:val="0"/>
                <w:bCs/>
                <w:color w:val="auto"/>
                <w:sz w:val="22"/>
                <w:szCs w:val="18"/>
                <w:lang w:bidi="nl-NL"/>
              </w:rPr>
            </w:pPr>
            <w:r>
              <w:rPr>
                <w:b w:val="0"/>
                <w:bCs/>
                <w:color w:val="auto"/>
                <w:sz w:val="22"/>
                <w:szCs w:val="18"/>
                <w:lang w:bidi="nl-NL"/>
              </w:rPr>
              <w:t>talen:</w:t>
            </w:r>
          </w:p>
        </w:tc>
        <w:tc>
          <w:tcPr>
            <w:tcW w:w="1372" w:type="dxa"/>
            <w:tcBorders>
              <w:left w:val="nil"/>
            </w:tcBorders>
          </w:tcPr>
          <w:p w14:paraId="2917E94D" w14:textId="77777777" w:rsidR="00E538E0" w:rsidRPr="00E538E0" w:rsidRDefault="00E538E0" w:rsidP="00E538E0">
            <w:pPr>
              <w:pStyle w:val="Datums"/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</w:pPr>
            <w:r w:rsidRPr="00E538E0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t>Nederlands:</w:t>
            </w:r>
            <w:r w:rsidRPr="00E538E0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br/>
              <w:t>Engels:</w:t>
            </w:r>
            <w:r w:rsidRPr="00E538E0"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  <w:br/>
              <w:t>Frans:</w:t>
            </w:r>
          </w:p>
        </w:tc>
        <w:tc>
          <w:tcPr>
            <w:tcW w:w="4209" w:type="dxa"/>
            <w:tcBorders>
              <w:left w:val="nil"/>
            </w:tcBorders>
          </w:tcPr>
          <w:p w14:paraId="155DE4C6" w14:textId="77777777" w:rsidR="00E538E0" w:rsidRPr="00E538E0" w:rsidRDefault="00E538E0" w:rsidP="00E538E0">
            <w:pPr>
              <w:pStyle w:val="Datums"/>
              <w:rPr>
                <w:rFonts w:asciiTheme="majorHAnsi" w:hAnsiTheme="majorHAnsi"/>
                <w:b w:val="0"/>
                <w:bCs/>
                <w:color w:val="auto"/>
                <w:sz w:val="22"/>
                <w:szCs w:val="18"/>
                <w:lang w:val="nl-BE" w:bidi="nl-NL"/>
              </w:rPr>
            </w:pPr>
            <w:r w:rsidRPr="00E538E0">
              <w:rPr>
                <w:rFonts w:ascii="Cambria Math" w:hAnsi="Cambria Math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>◆◆◆◆◆</w:t>
            </w:r>
            <w:r w:rsidR="003F2384">
              <w:rPr>
                <w:rFonts w:ascii="Cambria Math" w:hAnsi="Cambria Math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 (moedertaal)</w:t>
            </w:r>
            <w:r w:rsidRPr="00E538E0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br/>
            </w:r>
            <w:r w:rsidRPr="00E538E0">
              <w:rPr>
                <w:rFonts w:ascii="Cambria Math" w:hAnsi="Cambria Math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>◆◆◆◆◇</w:t>
            </w:r>
            <w:r w:rsidRPr="00E538E0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br/>
            </w:r>
            <w:r w:rsidRPr="00E538E0">
              <w:rPr>
                <w:rFonts w:ascii="Cambria Math" w:hAnsi="Cambria Math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>◆◆◇◇◇</w:t>
            </w:r>
          </w:p>
        </w:tc>
      </w:tr>
      <w:tr w:rsidR="00E538E0" w:rsidRPr="00E538E0" w14:paraId="523D3E79" w14:textId="77777777" w:rsidTr="00626ADB">
        <w:trPr>
          <w:trHeight w:val="962"/>
        </w:trPr>
        <w:tc>
          <w:tcPr>
            <w:tcW w:w="2997" w:type="dxa"/>
            <w:vMerge/>
            <w:tcMar>
              <w:left w:w="0" w:type="dxa"/>
              <w:right w:w="0" w:type="dxa"/>
            </w:tcMar>
            <w:vAlign w:val="center"/>
          </w:tcPr>
          <w:p w14:paraId="7A0E12C6" w14:textId="77777777" w:rsidR="00E538E0" w:rsidRDefault="00E538E0" w:rsidP="00E538E0">
            <w:pPr>
              <w:pStyle w:val="Plattetekst"/>
              <w:kinsoku w:val="0"/>
              <w:overflowPunct w:val="0"/>
              <w:jc w:val="center"/>
              <w:rPr>
                <w:noProof/>
                <w:lang w:bidi="nl-NL"/>
              </w:rPr>
            </w:pPr>
          </w:p>
        </w:tc>
        <w:tc>
          <w:tcPr>
            <w:tcW w:w="423" w:type="dxa"/>
            <w:vMerge/>
          </w:tcPr>
          <w:p w14:paraId="08F33623" w14:textId="77777777" w:rsidR="00E538E0" w:rsidRDefault="00E538E0" w:rsidP="00E538E0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5708818" w14:textId="77777777" w:rsidR="00E538E0" w:rsidRDefault="00E538E0" w:rsidP="00E538E0">
            <w:pPr>
              <w:pStyle w:val="Datums"/>
              <w:rPr>
                <w:b w:val="0"/>
                <w:bCs/>
                <w:color w:val="auto"/>
                <w:sz w:val="22"/>
                <w:szCs w:val="18"/>
                <w:lang w:bidi="nl-NL"/>
              </w:rPr>
            </w:pPr>
            <w:r>
              <w:rPr>
                <w:b w:val="0"/>
                <w:bCs/>
                <w:color w:val="auto"/>
                <w:sz w:val="22"/>
                <w:szCs w:val="18"/>
                <w:lang w:bidi="nl-NL"/>
              </w:rPr>
              <w:t>extra vaardigheden:</w:t>
            </w:r>
          </w:p>
        </w:tc>
        <w:tc>
          <w:tcPr>
            <w:tcW w:w="5581" w:type="dxa"/>
            <w:gridSpan w:val="2"/>
            <w:tcBorders>
              <w:left w:val="nil"/>
            </w:tcBorders>
          </w:tcPr>
          <w:p w14:paraId="79220770" w14:textId="7757BA6F" w:rsidR="00E538E0" w:rsidRPr="00E538E0" w:rsidRDefault="00850D31" w:rsidP="00E538E0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</w:pPr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Ik </w:t>
            </w:r>
            <w:r w:rsidR="00626ADB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>k</w:t>
            </w:r>
            <w:r w:rsidR="00E538E0" w:rsidRPr="00E538E0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>an precies en nauwkeurig werken</w:t>
            </w:r>
          </w:p>
          <w:p w14:paraId="7326A426" w14:textId="66D16027" w:rsidR="00E538E0" w:rsidRDefault="00850D31" w:rsidP="00E538E0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</w:pPr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Ik </w:t>
            </w:r>
            <w:r w:rsidR="00626ADB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>k</w:t>
            </w:r>
            <w:r w:rsidR="00E538E0" w:rsidRPr="00E538E0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>an regels en afspraken nakomen</w:t>
            </w:r>
          </w:p>
          <w:p w14:paraId="2984444E" w14:textId="28C6E306" w:rsidR="001E707B" w:rsidRDefault="00850D31" w:rsidP="00E538E0">
            <w:pPr>
              <w:pStyle w:val="Datums"/>
              <w:rPr>
                <w:rFonts w:ascii="Cambria Math" w:hAnsi="Cambria Math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</w:pPr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>Ik ben</w:t>
            </w:r>
            <w:r w:rsidR="001E707B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18"/>
                <w:lang w:val="nl-BE" w:bidi="nl-NL"/>
              </w:rPr>
              <w:t xml:space="preserve"> creatief</w:t>
            </w:r>
          </w:p>
        </w:tc>
      </w:tr>
      <w:tr w:rsidR="00626ADB" w:rsidRPr="00494CF5" w14:paraId="3F92ED58" w14:textId="77777777" w:rsidTr="00DF45EA">
        <w:trPr>
          <w:trHeight w:val="684"/>
        </w:trPr>
        <w:tc>
          <w:tcPr>
            <w:tcW w:w="2997" w:type="dxa"/>
            <w:tcMar>
              <w:left w:w="0" w:type="dxa"/>
              <w:right w:w="0" w:type="dxa"/>
            </w:tcMar>
            <w:vAlign w:val="center"/>
          </w:tcPr>
          <w:p w14:paraId="12929581" w14:textId="032DF5B7" w:rsidR="00626ADB" w:rsidRDefault="00626ADB" w:rsidP="00E538E0">
            <w:pPr>
              <w:pStyle w:val="Plattetekst"/>
              <w:kinsoku w:val="0"/>
              <w:overflowPunct w:val="0"/>
              <w:jc w:val="center"/>
              <w:rPr>
                <w:noProof/>
                <w:lang w:bidi="nl-NL"/>
              </w:rPr>
            </w:pPr>
          </w:p>
        </w:tc>
        <w:tc>
          <w:tcPr>
            <w:tcW w:w="423" w:type="dxa"/>
            <w:tcBorders>
              <w:bottom w:val="nil"/>
            </w:tcBorders>
          </w:tcPr>
          <w:p w14:paraId="1C7E3EC5" w14:textId="77777777" w:rsidR="00626ADB" w:rsidRDefault="00626ADB" w:rsidP="00E538E0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7471" w:type="dxa"/>
            <w:gridSpan w:val="3"/>
          </w:tcPr>
          <w:p w14:paraId="460A0F0A" w14:textId="1729790D" w:rsidR="001E707B" w:rsidRDefault="00626ADB" w:rsidP="00E538E0">
            <w:pPr>
              <w:pStyle w:val="Datums"/>
              <w:rPr>
                <w:color w:val="002060"/>
                <w:sz w:val="24"/>
                <w:szCs w:val="28"/>
                <w:u w:val="single"/>
                <w:lang w:bidi="nl-NL"/>
              </w:rPr>
            </w:pPr>
            <w:r>
              <w:rPr>
                <w:color w:val="002060"/>
                <w:sz w:val="24"/>
                <w:szCs w:val="28"/>
                <w:u w:val="single"/>
                <w:lang w:bidi="nl-NL"/>
              </w:rPr>
              <w:t>Vrije tijd</w:t>
            </w:r>
          </w:p>
          <w:p w14:paraId="02B7901D" w14:textId="034CA40D" w:rsidR="001E707B" w:rsidRDefault="001E707B" w:rsidP="00E538E0">
            <w:pPr>
              <w:pStyle w:val="Datums"/>
              <w:rPr>
                <w:b w:val="0"/>
                <w:bCs/>
                <w:color w:val="auto"/>
                <w:sz w:val="22"/>
                <w:szCs w:val="24"/>
                <w:lang w:bidi="nl-NL"/>
              </w:rPr>
            </w:pPr>
            <w:r>
              <w:rPr>
                <w:b w:val="0"/>
                <w:bCs/>
                <w:color w:val="auto"/>
                <w:sz w:val="22"/>
                <w:szCs w:val="24"/>
                <w:lang w:bidi="nl-NL"/>
              </w:rPr>
              <w:t>programmeren</w:t>
            </w:r>
          </w:p>
          <w:p w14:paraId="16FB89EA" w14:textId="4B208087" w:rsidR="00626ADB" w:rsidRDefault="00626ADB" w:rsidP="00E538E0">
            <w:pPr>
              <w:pStyle w:val="Datums"/>
              <w:rPr>
                <w:b w:val="0"/>
                <w:bCs/>
                <w:color w:val="auto"/>
                <w:sz w:val="22"/>
                <w:szCs w:val="24"/>
                <w:lang w:bidi="nl-NL"/>
              </w:rPr>
            </w:pPr>
            <w:r>
              <w:rPr>
                <w:b w:val="0"/>
                <w:bCs/>
                <w:color w:val="auto"/>
                <w:sz w:val="22"/>
                <w:szCs w:val="24"/>
                <w:lang w:bidi="nl-NL"/>
              </w:rPr>
              <w:t>gamen</w:t>
            </w:r>
            <w:r w:rsidR="001E707B">
              <w:rPr>
                <w:b w:val="0"/>
                <w:bCs/>
                <w:color w:val="auto"/>
                <w:sz w:val="22"/>
                <w:szCs w:val="24"/>
                <w:lang w:bidi="nl-NL"/>
              </w:rPr>
              <w:t xml:space="preserve"> &amp; </w:t>
            </w:r>
            <w:proofErr w:type="spellStart"/>
            <w:r w:rsidR="001E707B">
              <w:rPr>
                <w:b w:val="0"/>
                <w:bCs/>
                <w:color w:val="auto"/>
                <w:sz w:val="22"/>
                <w:szCs w:val="24"/>
                <w:lang w:bidi="nl-NL"/>
              </w:rPr>
              <w:t>Netflix</w:t>
            </w:r>
            <w:proofErr w:type="spellEnd"/>
          </w:p>
          <w:p w14:paraId="0C06AB43" w14:textId="29A32AA2" w:rsidR="00626ADB" w:rsidRDefault="00626ADB" w:rsidP="00E538E0">
            <w:pPr>
              <w:pStyle w:val="Datums"/>
              <w:rPr>
                <w:b w:val="0"/>
                <w:bCs/>
                <w:color w:val="auto"/>
                <w:sz w:val="22"/>
                <w:szCs w:val="24"/>
                <w:lang w:bidi="nl-NL"/>
              </w:rPr>
            </w:pPr>
            <w:r>
              <w:rPr>
                <w:b w:val="0"/>
                <w:bCs/>
                <w:color w:val="auto"/>
                <w:sz w:val="22"/>
                <w:szCs w:val="24"/>
                <w:lang w:bidi="nl-NL"/>
              </w:rPr>
              <w:t>wandelen</w:t>
            </w:r>
            <w:r>
              <w:rPr>
                <w:b w:val="0"/>
                <w:bCs/>
                <w:color w:val="auto"/>
                <w:sz w:val="22"/>
                <w:szCs w:val="24"/>
                <w:lang w:bidi="nl-NL"/>
              </w:rPr>
              <w:br/>
            </w:r>
          </w:p>
          <w:p w14:paraId="76E4DDC9" w14:textId="77777777" w:rsidR="00626ADB" w:rsidRDefault="00626ADB" w:rsidP="00626ADB">
            <w:pPr>
              <w:pStyle w:val="Datums"/>
              <w:rPr>
                <w:color w:val="002060"/>
                <w:sz w:val="24"/>
                <w:szCs w:val="28"/>
                <w:u w:val="single"/>
                <w:lang w:bidi="nl-NL"/>
              </w:rPr>
            </w:pPr>
            <w:r>
              <w:rPr>
                <w:color w:val="002060"/>
                <w:sz w:val="24"/>
                <w:szCs w:val="28"/>
                <w:u w:val="single"/>
                <w:lang w:bidi="nl-NL"/>
              </w:rPr>
              <w:t>Opmerkingen</w:t>
            </w:r>
          </w:p>
          <w:p w14:paraId="150E9AA1" w14:textId="485D2DB2" w:rsidR="00626ADB" w:rsidRDefault="00626ADB" w:rsidP="00E538E0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</w:pPr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t>rijbewijs B</w:t>
            </w:r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br/>
            </w:r>
            <w:r w:rsidR="00A11C87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t>eigen wagen</w:t>
            </w:r>
          </w:p>
          <w:p w14:paraId="6C4EC630" w14:textId="77777777" w:rsidR="00626ADB" w:rsidRDefault="00626ADB" w:rsidP="00626ADB">
            <w:pPr>
              <w:pStyle w:val="Datums"/>
              <w:rPr>
                <w:color w:val="002060"/>
                <w:sz w:val="24"/>
                <w:szCs w:val="28"/>
                <w:u w:val="single"/>
                <w:lang w:bidi="nl-NL"/>
              </w:rPr>
            </w:pPr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br/>
            </w:r>
            <w:r>
              <w:rPr>
                <w:color w:val="002060"/>
                <w:sz w:val="24"/>
                <w:szCs w:val="28"/>
                <w:u w:val="single"/>
                <w:lang w:bidi="nl-NL"/>
              </w:rPr>
              <w:t>Referenties</w:t>
            </w:r>
          </w:p>
          <w:p w14:paraId="25160604" w14:textId="77777777" w:rsidR="00626ADB" w:rsidRDefault="00626ADB" w:rsidP="00626ADB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</w:pPr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t>Ondernemingen Jansen NV – Merksplas</w:t>
            </w:r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br/>
              <w:t>tel. 014 63 31 52</w:t>
            </w:r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br/>
              <w:t xml:space="preserve">mail: </w:t>
            </w:r>
            <w:r>
              <w:t xml:space="preserve"> </w:t>
            </w:r>
            <w:r w:rsidRPr="00626ADB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t>ondernemingen.jansen.nv@telenet.be</w:t>
            </w:r>
          </w:p>
          <w:p w14:paraId="58F1948E" w14:textId="77777777" w:rsidR="00626ADB" w:rsidRDefault="00626ADB" w:rsidP="00626ADB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</w:pPr>
          </w:p>
          <w:p w14:paraId="46DCE1E7" w14:textId="77777777" w:rsidR="00626ADB" w:rsidRPr="00AF57F3" w:rsidRDefault="00626ADB" w:rsidP="00626ADB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en-US" w:bidi="nl-NL"/>
              </w:rPr>
            </w:pPr>
            <w:r w:rsidRPr="00AF57F3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en-US" w:bidi="nl-NL"/>
              </w:rPr>
              <w:t>HT²O Turnhout</w:t>
            </w:r>
          </w:p>
          <w:p w14:paraId="262C389B" w14:textId="68535ABC" w:rsidR="001E707B" w:rsidRPr="00AF57F3" w:rsidRDefault="00626ADB" w:rsidP="00850D31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en-US" w:bidi="nl-NL"/>
              </w:rPr>
            </w:pPr>
            <w:r w:rsidRPr="00AF57F3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en-US" w:bidi="nl-NL"/>
              </w:rPr>
              <w:t>tel. 014 94 44 10</w:t>
            </w:r>
          </w:p>
          <w:p w14:paraId="098464E2" w14:textId="77777777" w:rsidR="001E707B" w:rsidRPr="00AF57F3" w:rsidRDefault="001E707B" w:rsidP="001E707B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en-US" w:bidi="nl-NL"/>
              </w:rPr>
            </w:pPr>
          </w:p>
          <w:p w14:paraId="41D7716F" w14:textId="77777777" w:rsidR="00370598" w:rsidRPr="00850D31" w:rsidRDefault="00850D31" w:rsidP="00370598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</w:pPr>
            <w:r w:rsidRPr="00850D31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t>Multimedium Hoogstraten</w:t>
            </w:r>
            <w:r w:rsidRPr="00850D31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br/>
              <w:t>tel. 03 297 71 54</w:t>
            </w:r>
          </w:p>
          <w:p w14:paraId="01278472" w14:textId="77777777" w:rsidR="00370598" w:rsidRPr="00850D31" w:rsidRDefault="00370598" w:rsidP="00370598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</w:pPr>
          </w:p>
          <w:p w14:paraId="51EF62F8" w14:textId="77777777" w:rsidR="00E633F6" w:rsidRPr="00850D31" w:rsidRDefault="00370598" w:rsidP="00E633F6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</w:pPr>
            <w:r w:rsidRPr="00850D31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t>TSG Belgium nv</w:t>
            </w:r>
            <w:r w:rsidRPr="00850D31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br/>
              <w:t>tel. 014 44 85 00</w:t>
            </w:r>
          </w:p>
          <w:p w14:paraId="67B49FBB" w14:textId="77777777" w:rsidR="00E633F6" w:rsidRPr="00850D31" w:rsidRDefault="00E633F6" w:rsidP="00E633F6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</w:pPr>
          </w:p>
          <w:p w14:paraId="6CC4E636" w14:textId="2EC19D5C" w:rsidR="00E633F6" w:rsidRPr="00850D31" w:rsidRDefault="00E633F6" w:rsidP="00E633F6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</w:pPr>
            <w:proofErr w:type="spellStart"/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t>Netropolix</w:t>
            </w:r>
            <w:proofErr w:type="spellEnd"/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t xml:space="preserve"> NV</w:t>
            </w:r>
            <w:r w:rsidRPr="00850D31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br/>
              <w:t xml:space="preserve">tel. </w:t>
            </w:r>
            <w:r w:rsidRPr="00370598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t>014 21 22 23</w:t>
            </w:r>
          </w:p>
          <w:p w14:paraId="58C0A78B" w14:textId="77777777" w:rsidR="00E633F6" w:rsidRPr="00850D31" w:rsidRDefault="00E633F6" w:rsidP="00E633F6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</w:pPr>
          </w:p>
          <w:p w14:paraId="71E85822" w14:textId="7158BE9D" w:rsidR="00E633F6" w:rsidRPr="00850D31" w:rsidRDefault="00E633F6" w:rsidP="00E633F6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</w:pPr>
            <w:proofErr w:type="spellStart"/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t>SoftAdvice</w:t>
            </w:r>
            <w:proofErr w:type="spellEnd"/>
            <w:r w:rsidRPr="00850D31"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br/>
              <w:t xml:space="preserve">tel. </w:t>
            </w:r>
            <w:r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  <w:t>+32 475 78 36 42</w:t>
            </w:r>
          </w:p>
          <w:p w14:paraId="658F2532" w14:textId="7228EDE6" w:rsidR="00017FCE" w:rsidRPr="00850D31" w:rsidRDefault="00017FCE" w:rsidP="00626ADB">
            <w:pPr>
              <w:pStyle w:val="Datums"/>
              <w:rPr>
                <w:rFonts w:asciiTheme="majorHAnsi" w:hAnsiTheme="majorHAnsi" w:cs="Cambria Math"/>
                <w:b w:val="0"/>
                <w:bCs/>
                <w:color w:val="auto"/>
                <w:sz w:val="22"/>
                <w:szCs w:val="24"/>
                <w:lang w:val="nl-BE" w:bidi="nl-NL"/>
              </w:rPr>
            </w:pPr>
          </w:p>
        </w:tc>
      </w:tr>
    </w:tbl>
    <w:p w14:paraId="02A81E51" w14:textId="63E2D60D" w:rsidR="00107FA9" w:rsidRPr="006D31C1" w:rsidRDefault="00107FA9" w:rsidP="00CE1E3D">
      <w:pPr>
        <w:pStyle w:val="Plattetekst"/>
        <w:rPr>
          <w:lang w:val="nl-BE"/>
        </w:rPr>
      </w:pPr>
    </w:p>
    <w:sectPr w:rsidR="00107FA9" w:rsidRPr="006D31C1" w:rsidSect="002C4028">
      <w:headerReference w:type="default" r:id="rId11"/>
      <w:footerReference w:type="default" r:id="rId12"/>
      <w:type w:val="continuous"/>
      <w:pgSz w:w="11906" w:h="16838" w:code="9"/>
      <w:pgMar w:top="720" w:right="720" w:bottom="720" w:left="245" w:header="720" w:footer="1973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6B1EF" w14:textId="77777777" w:rsidR="00E3082F" w:rsidRDefault="00E3082F" w:rsidP="00590471">
      <w:r>
        <w:separator/>
      </w:r>
    </w:p>
  </w:endnote>
  <w:endnote w:type="continuationSeparator" w:id="0">
    <w:p w14:paraId="40150B8C" w14:textId="77777777" w:rsidR="00E3082F" w:rsidRDefault="00E3082F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776D5" w14:textId="15F5E11C" w:rsidR="00A715AC" w:rsidRDefault="001C3D7D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4C9B695" wp14:editId="591F6F23">
              <wp:simplePos x="0" y="0"/>
              <wp:positionH relativeFrom="column">
                <wp:posOffset>-32546</wp:posOffset>
              </wp:positionH>
              <wp:positionV relativeFrom="paragraph">
                <wp:posOffset>-2447682</wp:posOffset>
              </wp:positionV>
              <wp:extent cx="1658203" cy="580029"/>
              <wp:effectExtent l="0" t="0" r="0" b="0"/>
              <wp:wrapNone/>
              <wp:docPr id="14" name="Tekstvak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8203" cy="58002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94C6EC8" w14:textId="069A42A9" w:rsidR="001C3D7D" w:rsidRPr="00865765" w:rsidRDefault="00865765" w:rsidP="001C3D7D">
                          <w:pPr>
                            <w:spacing w:before="120" w:line="276" w:lineRule="auto"/>
                            <w:jc w:val="both"/>
                            <w:rPr>
                              <w:b/>
                              <w:bCs/>
                            </w:rPr>
                          </w:pPr>
                          <w:hyperlink r:id="rId1" w:history="1">
                            <w:r w:rsidRPr="00865765">
                              <w:rPr>
                                <w:rStyle w:val="Hyperlink"/>
                                <w:b/>
                                <w:bCs/>
                                <w:color w:val="auto"/>
                                <w:szCs w:val="18"/>
                                <w:u w:val="none"/>
                                <w:lang w:val="en-US"/>
                              </w:rPr>
                              <w:t>robbebaeyens.github.io/</w:t>
                            </w:r>
                            <w:proofErr w:type="spellStart"/>
                            <w:r w:rsidRPr="00865765">
                              <w:rPr>
                                <w:rStyle w:val="Hyperlink"/>
                                <w:b/>
                                <w:bCs/>
                                <w:color w:val="auto"/>
                                <w:szCs w:val="18"/>
                                <w:u w:val="none"/>
                                <w:lang w:val="en-US"/>
                              </w:rPr>
                              <w:t>my_website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C9B695" id="_x0000_t202" coordsize="21600,21600" o:spt="202" path="m,l,21600r21600,l21600,xe">
              <v:stroke joinstyle="miter"/>
              <v:path gradientshapeok="t" o:connecttype="rect"/>
            </v:shapetype>
            <v:shape id="Tekstvak 14" o:spid="_x0000_s1051" type="#_x0000_t202" style="position:absolute;margin-left:-2.55pt;margin-top:-192.75pt;width:130.55pt;height:4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" filled="f" stroked="f" strokeweight=".5pt">
              <v:textbox>
                <w:txbxContent>
                  <w:p w14:paraId="094C6EC8" w14:textId="069A42A9" w:rsidR="001C3D7D" w:rsidRPr="00865765" w:rsidRDefault="00865765" w:rsidP="001C3D7D">
                    <w:pPr>
                      <w:spacing w:before="120" w:line="276" w:lineRule="auto"/>
                      <w:jc w:val="both"/>
                      <w:rPr>
                        <w:b/>
                        <w:bCs/>
                      </w:rPr>
                    </w:pPr>
                    <w:hyperlink r:id="rId2" w:history="1">
                      <w:r w:rsidRPr="00865765">
                        <w:rPr>
                          <w:rStyle w:val="Hyperlink"/>
                          <w:b/>
                          <w:bCs/>
                          <w:color w:val="auto"/>
                          <w:szCs w:val="18"/>
                          <w:u w:val="none"/>
                          <w:lang w:val="en-US"/>
                        </w:rPr>
                        <w:t>robbebaeyens.github.io/</w:t>
                      </w:r>
                      <w:proofErr w:type="spellStart"/>
                      <w:r w:rsidRPr="00865765">
                        <w:rPr>
                          <w:rStyle w:val="Hyperlink"/>
                          <w:b/>
                          <w:bCs/>
                          <w:color w:val="auto"/>
                          <w:szCs w:val="18"/>
                          <w:u w:val="none"/>
                          <w:lang w:val="en-US"/>
                        </w:rPr>
                        <w:t>my_website</w:t>
                      </w:r>
                      <w:proofErr w:type="spellEnd"/>
                    </w:hyperlink>
                  </w:p>
                </w:txbxContent>
              </v:textbox>
            </v:shape>
          </w:pict>
        </mc:Fallback>
      </mc:AlternateContent>
    </w:r>
    <w:r w:rsidR="00A715AC" w:rsidRPr="00A715AC">
      <w:rPr>
        <w:noProof/>
      </w:rPr>
      <w:drawing>
        <wp:anchor distT="0" distB="0" distL="114300" distR="114300" simplePos="0" relativeHeight="251678720" behindDoc="0" locked="0" layoutInCell="1" allowOverlap="1" wp14:anchorId="7F92C20F" wp14:editId="10A3F93C">
          <wp:simplePos x="0" y="0"/>
          <wp:positionH relativeFrom="column">
            <wp:posOffset>1663700</wp:posOffset>
          </wp:positionH>
          <wp:positionV relativeFrom="paragraph">
            <wp:posOffset>-2214880</wp:posOffset>
          </wp:positionV>
          <wp:extent cx="200025" cy="200025"/>
          <wp:effectExtent l="0" t="0" r="9525" b="9525"/>
          <wp:wrapNone/>
          <wp:docPr id="10" name="Afbeelding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1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15AC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E3F869" wp14:editId="21878675">
              <wp:simplePos x="0" y="0"/>
              <wp:positionH relativeFrom="column">
                <wp:posOffset>-717550</wp:posOffset>
              </wp:positionH>
              <wp:positionV relativeFrom="paragraph">
                <wp:posOffset>-2329180</wp:posOffset>
              </wp:positionV>
              <wp:extent cx="2709415" cy="399396"/>
              <wp:effectExtent l="0" t="0" r="0" b="1270"/>
              <wp:wrapNone/>
              <wp:docPr id="7" name="Vrije vorm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709415" cy="399396"/>
                      </a:xfrm>
                      <a:custGeom>
                        <a:avLst/>
                        <a:gdLst>
                          <a:gd name="T0" fmla="*/ 3772 w 4086"/>
                          <a:gd name="T1" fmla="*/ 0 h 629"/>
                          <a:gd name="T2" fmla="*/ 0 w 4086"/>
                          <a:gd name="T3" fmla="*/ 0 h 629"/>
                          <a:gd name="T4" fmla="*/ 0 w 4086"/>
                          <a:gd name="T5" fmla="*/ 628 h 629"/>
                          <a:gd name="T6" fmla="*/ 3772 w 4086"/>
                          <a:gd name="T7" fmla="*/ 628 h 629"/>
                          <a:gd name="T8" fmla="*/ 3843 w 4086"/>
                          <a:gd name="T9" fmla="*/ 619 h 629"/>
                          <a:gd name="T10" fmla="*/ 3909 w 4086"/>
                          <a:gd name="T11" fmla="*/ 596 h 629"/>
                          <a:gd name="T12" fmla="*/ 3968 w 4086"/>
                          <a:gd name="T13" fmla="*/ 559 h 629"/>
                          <a:gd name="T14" fmla="*/ 4016 w 4086"/>
                          <a:gd name="T15" fmla="*/ 510 h 629"/>
                          <a:gd name="T16" fmla="*/ 4054 w 4086"/>
                          <a:gd name="T17" fmla="*/ 451 h 629"/>
                          <a:gd name="T18" fmla="*/ 4077 w 4086"/>
                          <a:gd name="T19" fmla="*/ 385 h 629"/>
                          <a:gd name="T20" fmla="*/ 4086 w 4086"/>
                          <a:gd name="T21" fmla="*/ 314 h 629"/>
                          <a:gd name="T22" fmla="*/ 4077 w 4086"/>
                          <a:gd name="T23" fmla="*/ 242 h 629"/>
                          <a:gd name="T24" fmla="*/ 4054 w 4086"/>
                          <a:gd name="T25" fmla="*/ 176 h 629"/>
                          <a:gd name="T26" fmla="*/ 4016 w 4086"/>
                          <a:gd name="T27" fmla="*/ 117 h 629"/>
                          <a:gd name="T28" fmla="*/ 3968 w 4086"/>
                          <a:gd name="T29" fmla="*/ 69 h 629"/>
                          <a:gd name="T30" fmla="*/ 3909 w 4086"/>
                          <a:gd name="T31" fmla="*/ 32 h 629"/>
                          <a:gd name="T32" fmla="*/ 3843 w 4086"/>
                          <a:gd name="T33" fmla="*/ 8 h 629"/>
                          <a:gd name="T34" fmla="*/ 3772 w 4086"/>
                          <a:gd name="T35" fmla="*/ 0 h 62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</a:cxnLst>
                        <a:rect l="0" t="0" r="r" b="b"/>
                        <a:pathLst>
                          <a:path w="4086" h="629">
                            <a:moveTo>
                              <a:pt x="3772" y="0"/>
                            </a:moveTo>
                            <a:lnTo>
                              <a:pt x="0" y="0"/>
                            </a:lnTo>
                            <a:lnTo>
                              <a:pt x="0" y="628"/>
                            </a:lnTo>
                            <a:lnTo>
                              <a:pt x="3772" y="628"/>
                            </a:lnTo>
                            <a:lnTo>
                              <a:pt x="3843" y="619"/>
                            </a:lnTo>
                            <a:lnTo>
                              <a:pt x="3909" y="596"/>
                            </a:lnTo>
                            <a:lnTo>
                              <a:pt x="3968" y="559"/>
                            </a:lnTo>
                            <a:lnTo>
                              <a:pt x="4016" y="510"/>
                            </a:lnTo>
                            <a:lnTo>
                              <a:pt x="4054" y="451"/>
                            </a:lnTo>
                            <a:lnTo>
                              <a:pt x="4077" y="385"/>
                            </a:lnTo>
                            <a:lnTo>
                              <a:pt x="4086" y="314"/>
                            </a:lnTo>
                            <a:lnTo>
                              <a:pt x="4077" y="242"/>
                            </a:lnTo>
                            <a:lnTo>
                              <a:pt x="4054" y="176"/>
                            </a:lnTo>
                            <a:lnTo>
                              <a:pt x="4016" y="117"/>
                            </a:lnTo>
                            <a:lnTo>
                              <a:pt x="3968" y="69"/>
                            </a:lnTo>
                            <a:lnTo>
                              <a:pt x="3909" y="32"/>
                            </a:lnTo>
                            <a:lnTo>
                              <a:pt x="3843" y="8"/>
                            </a:lnTo>
                            <a:lnTo>
                              <a:pt x="3772" y="0"/>
                            </a:lnTo>
                            <a:close/>
                          </a:path>
                        </a:pathLst>
                      </a:custGeom>
                      <a:solidFill>
                        <a:schemeClr val="tx2">
                          <a:lumMod val="25000"/>
                          <a:lumOff val="75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C49812" id="Vrije vorm 35" o:spid="_x0000_s1026" style="position:absolute;margin-left:-56.5pt;margin-top:-183.4pt;width:213.35pt;height:31.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4086,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" path="m3772,l,,,628r3772,l3843,619r66,-23l3968,559r48,-49l4054,451r23,-66l4086,314r-9,-72l4054,176r-38,-59l3968,69,3909,32,3843,8,3772,xe" fillcolor="#9cc3f3 [831]" stroked="f">
              <v:path arrowok="t" o:connecttype="custom" o:connectlocs="2501202,0;0,0;0,398761;2501202,398761;2548282,393046;2592047,378442;2631170,354948;2662998,323835;2688196,286371;2703447,244463;2709415,199381;2703447,153663;2688196,111755;2662998,74291;2631170,43813;2592047,20319;2548282,5080;2501202,0" o:connectangles="0,0,0,0,0,0,0,0,0,0,0,0,0,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B514F" w14:textId="77777777" w:rsidR="00E3082F" w:rsidRDefault="00E3082F" w:rsidP="00590471">
      <w:r>
        <w:separator/>
      </w:r>
    </w:p>
  </w:footnote>
  <w:footnote w:type="continuationSeparator" w:id="0">
    <w:p w14:paraId="1D5E6720" w14:textId="77777777" w:rsidR="00E3082F" w:rsidRDefault="00E3082F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8D45C" w14:textId="613A1227" w:rsidR="00590471" w:rsidRDefault="00F7192F" w:rsidP="00060042">
    <w:pPr>
      <w:pStyle w:val="Platteteks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6373F09" wp14:editId="26311065">
              <wp:simplePos x="0" y="0"/>
              <wp:positionH relativeFrom="page">
                <wp:posOffset>-47625</wp:posOffset>
              </wp:positionH>
              <wp:positionV relativeFrom="paragraph">
                <wp:posOffset>4457914</wp:posOffset>
              </wp:positionV>
              <wp:extent cx="2146935" cy="1922359"/>
              <wp:effectExtent l="0" t="0" r="0" b="1905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6935" cy="192235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W w:w="4894" w:type="pct"/>
                            <w:jc w:val="center"/>
                            <w:tblLayout w:type="fixed"/>
                            <w:tblCellMar>
                              <w:left w:w="115" w:type="dxa"/>
                              <w:right w:w="115" w:type="dxa"/>
                            </w:tblCellMar>
                            <w:tblLook w:val="0600" w:firstRow="0" w:lastRow="0" w:firstColumn="0" w:lastColumn="0" w:noHBand="1" w:noVBand="1"/>
                          </w:tblPr>
                          <w:tblGrid>
                            <w:gridCol w:w="3032"/>
                          </w:tblGrid>
                          <w:tr w:rsidR="00F7192F" w:rsidRPr="00222466" w14:paraId="57E24ABD" w14:textId="77777777" w:rsidTr="00541622">
                            <w:trPr>
                              <w:trHeight w:val="543"/>
                              <w:jc w:val="center"/>
                            </w:trPr>
                            <w:tc>
                              <w:tcPr>
                                <w:tcW w:w="2866" w:type="dxa"/>
                                <w:vAlign w:val="center"/>
                              </w:tcPr>
                              <w:p w14:paraId="22936CC6" w14:textId="4EF624F9" w:rsidR="00F7192F" w:rsidRPr="001D6421" w:rsidRDefault="00F7192F" w:rsidP="006647ED">
                                <w:pPr>
                                  <w:pStyle w:val="Informatie"/>
                                  <w:ind w:left="144"/>
                                  <w:jc w:val="both"/>
                                  <w:rPr>
                                    <w:rStyle w:val="Hyperlink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18"/>
                                    <w:u w:val="none"/>
                                  </w:rPr>
                                </w:pPr>
                                <w:r w:rsidRPr="001D6421">
                                  <w:rPr>
                                    <w:b/>
                                    <w:bCs/>
                                    <w:sz w:val="22"/>
                                    <w:szCs w:val="18"/>
                                  </w:rPr>
                                  <w:fldChar w:fldCharType="begin"/>
                                </w:r>
                                <w:r w:rsidRPr="001D6421">
                                  <w:rPr>
                                    <w:b/>
                                    <w:bCs/>
                                    <w:sz w:val="22"/>
                                    <w:szCs w:val="18"/>
                                  </w:rPr>
                                  <w:instrText xml:space="preserve"> HYPERLINK "https://goo.gl/maps/NLB3cVewjcdV9pcUA" </w:instrText>
                                </w:r>
                                <w:r w:rsidRPr="001D6421">
                                  <w:rPr>
                                    <w:b/>
                                    <w:bCs/>
                                    <w:sz w:val="22"/>
                                    <w:szCs w:val="18"/>
                                  </w:rPr>
                                </w:r>
                                <w:r w:rsidRPr="001D6421">
                                  <w:rPr>
                                    <w:b/>
                                    <w:bCs/>
                                    <w:sz w:val="22"/>
                                    <w:szCs w:val="18"/>
                                  </w:rPr>
                                  <w:fldChar w:fldCharType="separate"/>
                                </w:r>
                                <w:r w:rsidR="00FE0205">
                                  <w:rPr>
                                    <w:rStyle w:val="Hyperlink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18"/>
                                    <w:u w:val="none"/>
                                  </w:rPr>
                                  <w:t>Kwakkelstraat 146</w:t>
                                </w:r>
                              </w:p>
                              <w:p w14:paraId="0CC0B4BC" w14:textId="77777777" w:rsidR="00F7192F" w:rsidRPr="00222466" w:rsidRDefault="00F7192F" w:rsidP="006647ED">
                                <w:pPr>
                                  <w:pStyle w:val="Informatie"/>
                                  <w:ind w:left="144"/>
                                  <w:jc w:val="both"/>
                                </w:pPr>
                                <w:r w:rsidRPr="001D6421">
                                  <w:rPr>
                                    <w:rStyle w:val="Hyperlink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18"/>
                                    <w:u w:val="none"/>
                                  </w:rPr>
                                  <w:t>2300, Turnhout</w:t>
                                </w:r>
                                <w:r w:rsidRPr="001D6421">
                                  <w:rPr>
                                    <w:b/>
                                    <w:bCs/>
                                    <w:sz w:val="22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7192F" w14:paraId="60D3692A" w14:textId="77777777" w:rsidTr="00541622">
                            <w:trPr>
                              <w:trHeight w:val="183"/>
                              <w:jc w:val="center"/>
                            </w:trPr>
                            <w:tc>
                              <w:tcPr>
                                <w:tcW w:w="2866" w:type="dxa"/>
                                <w:vAlign w:val="center"/>
                              </w:tcPr>
                              <w:p w14:paraId="1F5A2894" w14:textId="77777777" w:rsidR="00F7192F" w:rsidRDefault="00F7192F" w:rsidP="001A1E14">
                                <w:pPr>
                                  <w:pStyle w:val="Geenafstand"/>
                                  <w:ind w:left="144"/>
                                </w:pPr>
                              </w:p>
                            </w:tc>
                          </w:tr>
                          <w:tr w:rsidR="00F7192F" w:rsidRPr="00222466" w14:paraId="3D808AAA" w14:textId="77777777" w:rsidTr="00541622">
                            <w:trPr>
                              <w:trHeight w:val="624"/>
                              <w:jc w:val="center"/>
                            </w:trPr>
                            <w:tc>
                              <w:tcPr>
                                <w:tcW w:w="2866" w:type="dxa"/>
                                <w:vAlign w:val="center"/>
                              </w:tcPr>
                              <w:p w14:paraId="29766154" w14:textId="77777777" w:rsidR="00F7192F" w:rsidRPr="00265196" w:rsidRDefault="00F7192F" w:rsidP="001A1E14">
                                <w:pPr>
                                  <w:pStyle w:val="Informatie"/>
                                  <w:ind w:left="144"/>
                                  <w:rPr>
                                    <w:b/>
                                    <w:bCs/>
                                  </w:rPr>
                                </w:pPr>
                                <w:hyperlink r:id="rId1" w:history="1">
                                  <w:r w:rsidRPr="00265196">
                                    <w:rPr>
                                      <w:rStyle w:val="Hyperlink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24"/>
                                      <w:u w:val="none"/>
                                    </w:rPr>
                                    <w:t>0471690761</w:t>
                                  </w:r>
                                </w:hyperlink>
                              </w:p>
                            </w:tc>
                          </w:tr>
                          <w:tr w:rsidR="00F7192F" w14:paraId="4C6454F2" w14:textId="77777777" w:rsidTr="00541622">
                            <w:trPr>
                              <w:trHeight w:val="183"/>
                              <w:jc w:val="center"/>
                            </w:trPr>
                            <w:tc>
                              <w:tcPr>
                                <w:tcW w:w="2866" w:type="dxa"/>
                                <w:vAlign w:val="center"/>
                              </w:tcPr>
                              <w:p w14:paraId="0754699D" w14:textId="77777777" w:rsidR="00F7192F" w:rsidRDefault="00F7192F" w:rsidP="001A1E14">
                                <w:pPr>
                                  <w:pStyle w:val="Geenafstand"/>
                                  <w:ind w:left="144"/>
                                </w:pPr>
                              </w:p>
                            </w:tc>
                          </w:tr>
                          <w:tr w:rsidR="00F7192F" w:rsidRPr="00222466" w14:paraId="001BEF26" w14:textId="77777777" w:rsidTr="00541622">
                            <w:trPr>
                              <w:trHeight w:val="633"/>
                              <w:jc w:val="center"/>
                            </w:trPr>
                            <w:tc>
                              <w:tcPr>
                                <w:tcW w:w="2866" w:type="dxa"/>
                                <w:vAlign w:val="center"/>
                              </w:tcPr>
                              <w:p w14:paraId="401BA87F" w14:textId="77777777" w:rsidR="00F7192F" w:rsidRPr="001D6421" w:rsidRDefault="00F7192F" w:rsidP="001A1E14">
                                <w:pPr>
                                  <w:pStyle w:val="Informatie"/>
                                  <w:ind w:left="144"/>
                                  <w:rPr>
                                    <w:b/>
                                    <w:bCs/>
                                    <w:sz w:val="19"/>
                                    <w:szCs w:val="19"/>
                                  </w:rPr>
                                </w:pPr>
                                <w:hyperlink r:id="rId2" w:history="1">
                                  <w:proofErr w:type="spellStart"/>
                                  <w:r w:rsidRPr="00B63CDD">
                                    <w:rPr>
                                      <w:rStyle w:val="Hyperlink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u w:val="none"/>
                                    </w:rPr>
                                    <w:t>robbe.baeyens</w:t>
                                  </w:r>
                                  <w:proofErr w:type="spellEnd"/>
                                  <w:r w:rsidRPr="00B63CDD">
                                    <w:rPr>
                                      <w:rStyle w:val="Hyperlink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u w:val="none"/>
                                    </w:rPr>
                                    <w:br/>
                                  </w:r>
                                  <w:r>
                                    <w:rPr>
                                      <w:rStyle w:val="Hyperlink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u w:val="none"/>
                                    </w:rPr>
                                    <w:t xml:space="preserve">         </w:t>
                                  </w:r>
                                  <w:r w:rsidRPr="00B63CDD">
                                    <w:rPr>
                                      <w:rStyle w:val="Hyperlink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u w:val="none"/>
                                    </w:rPr>
                                    <w:t>@outlook.com</w:t>
                                  </w:r>
                                </w:hyperlink>
                              </w:p>
                            </w:tc>
                          </w:tr>
                          <w:tr w:rsidR="00F7192F" w14:paraId="33FD5E9F" w14:textId="77777777" w:rsidTr="00541622">
                            <w:trPr>
                              <w:trHeight w:val="174"/>
                              <w:jc w:val="center"/>
                            </w:trPr>
                            <w:tc>
                              <w:tcPr>
                                <w:tcW w:w="2866" w:type="dxa"/>
                                <w:vAlign w:val="center"/>
                              </w:tcPr>
                              <w:p w14:paraId="4AB24491" w14:textId="77777777" w:rsidR="00F7192F" w:rsidRPr="00F7192F" w:rsidRDefault="00F7192F" w:rsidP="001A1E14">
                                <w:pPr>
                                  <w:pStyle w:val="Geenafstand"/>
                                  <w:ind w:left="144"/>
                                  <w:rPr>
                                    <w:sz w:val="22"/>
                                    <w:szCs w:val="48"/>
                                  </w:rPr>
                                </w:pPr>
                              </w:p>
                            </w:tc>
                          </w:tr>
                          <w:tr w:rsidR="00F7192F" w:rsidRPr="00FB18C9" w14:paraId="495DF340" w14:textId="77777777" w:rsidTr="00541622">
                            <w:trPr>
                              <w:trHeight w:val="633"/>
                              <w:jc w:val="center"/>
                            </w:trPr>
                            <w:tc>
                              <w:tcPr>
                                <w:tcW w:w="2866" w:type="dxa"/>
                                <w:vAlign w:val="center"/>
                              </w:tcPr>
                              <w:p w14:paraId="1A23C9DD" w14:textId="77777777" w:rsidR="00F7192F" w:rsidRDefault="00F7192F" w:rsidP="001D6421">
                                <w:pPr>
                                  <w:pStyle w:val="Informatie"/>
                                  <w:ind w:left="144"/>
                                  <w:rPr>
                                    <w:rStyle w:val="Hyperlink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18"/>
                                    <w:u w:val="none"/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 w:rsidRPr="00FB18C9">
                                  <w:rPr>
                                    <w:lang w:val="en-US"/>
                                  </w:rPr>
                                  <w:instrText>HYPERLINK "https://www.linkedin.com/in/robbe-b-5857b315a/"</w:instrText>
                                </w:r>
                                <w:r>
                                  <w:fldChar w:fldCharType="separate"/>
                                </w:r>
                                <w:r w:rsidRPr="001D6421">
                                  <w:rPr>
                                    <w:rStyle w:val="Hyperlink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18"/>
                                    <w:u w:val="none"/>
                                    <w:lang w:val="en-US"/>
                                  </w:rPr>
                                  <w:t>linkedin.com/in/</w:t>
                                </w:r>
                                <w:r w:rsidRPr="001D6421">
                                  <w:rPr>
                                    <w:rStyle w:val="Hyperlink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18"/>
                                    <w:u w:val="none"/>
                                    <w:lang w:val="en-US"/>
                                  </w:rPr>
                                  <w:br/>
                                  <w:t>robbe-b-5857b315a</w:t>
                                </w:r>
                                <w:r>
                                  <w:fldChar w:fldCharType="end"/>
                                </w:r>
                              </w:p>
                              <w:p w14:paraId="6A03DD6D" w14:textId="77777777" w:rsidR="00F7192F" w:rsidRDefault="00F7192F" w:rsidP="001D6421">
                                <w:pPr>
                                  <w:pStyle w:val="Informatie"/>
                                  <w:ind w:left="144"/>
                                  <w:rPr>
                                    <w:rStyle w:val="Hyperlink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18"/>
                                    <w:u w:val="none"/>
                                    <w:lang w:val="en-US"/>
                                  </w:rPr>
                                </w:pPr>
                              </w:p>
                              <w:p w14:paraId="31529D01" w14:textId="37F9377F" w:rsidR="00F7192F" w:rsidRPr="001D6421" w:rsidRDefault="00F7192F" w:rsidP="001D6421">
                                <w:pPr>
                                  <w:pStyle w:val="Informatie"/>
                                  <w:ind w:left="144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F7192F">
                                  <w:rPr>
                                    <w:rStyle w:val="Hyperlink"/>
                                    <w:sz w:val="22"/>
                                    <w:szCs w:val="18"/>
                                    <w:lang w:val="en-US"/>
                                  </w:rPr>
                                  <w:br/>
                                </w:r>
                              </w:p>
                            </w:tc>
                          </w:tr>
                        </w:tbl>
                        <w:p w14:paraId="3449A775" w14:textId="77777777" w:rsidR="00F7192F" w:rsidRPr="001D6421" w:rsidRDefault="00F7192F" w:rsidP="00F7192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373F09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style="position:absolute;margin-left:-3.75pt;margin-top:351pt;width:169.05pt;height:151.3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" filled="f" stroked="f" strokeweight=".5pt">
              <v:textbox>
                <w:txbxContent>
                  <w:tbl>
                    <w:tblPr>
                      <w:tblW w:w="4894" w:type="pct"/>
                      <w:jc w:val="center"/>
                      <w:tblLayout w:type="fixed"/>
                      <w:tblCellMar>
                        <w:left w:w="115" w:type="dxa"/>
                        <w:right w:w="115" w:type="dxa"/>
                      </w:tblCellMar>
                      <w:tblLook w:val="0600" w:firstRow="0" w:lastRow="0" w:firstColumn="0" w:lastColumn="0" w:noHBand="1" w:noVBand="1"/>
                    </w:tblPr>
                    <w:tblGrid>
                      <w:gridCol w:w="3032"/>
                    </w:tblGrid>
                    <w:tr w:rsidR="00F7192F" w:rsidRPr="00222466" w14:paraId="57E24ABD" w14:textId="77777777" w:rsidTr="00541622">
                      <w:trPr>
                        <w:trHeight w:val="543"/>
                        <w:jc w:val="center"/>
                      </w:trPr>
                      <w:tc>
                        <w:tcPr>
                          <w:tcW w:w="2866" w:type="dxa"/>
                          <w:vAlign w:val="center"/>
                        </w:tcPr>
                        <w:p w14:paraId="22936CC6" w14:textId="4EF624F9" w:rsidR="00F7192F" w:rsidRPr="001D6421" w:rsidRDefault="00F7192F" w:rsidP="006647ED">
                          <w:pPr>
                            <w:pStyle w:val="Informatie"/>
                            <w:ind w:left="144"/>
                            <w:jc w:val="both"/>
                            <w:rPr>
                              <w:rStyle w:val="Hyperlink"/>
                              <w:b/>
                              <w:bCs/>
                              <w:color w:val="FFFFFF" w:themeColor="background1"/>
                              <w:sz w:val="22"/>
                              <w:szCs w:val="18"/>
                              <w:u w:val="none"/>
                            </w:rPr>
                          </w:pPr>
                          <w:r w:rsidRPr="001D6421">
                            <w:rPr>
                              <w:b/>
                              <w:bCs/>
                              <w:sz w:val="22"/>
                              <w:szCs w:val="18"/>
                            </w:rPr>
                            <w:fldChar w:fldCharType="begin"/>
                          </w:r>
                          <w:r w:rsidRPr="001D6421">
                            <w:rPr>
                              <w:b/>
                              <w:bCs/>
                              <w:sz w:val="22"/>
                              <w:szCs w:val="18"/>
                            </w:rPr>
                            <w:instrText xml:space="preserve"> HYPERLINK "https://goo.gl/maps/NLB3cVewjcdV9pcUA" </w:instrText>
                          </w:r>
                          <w:r w:rsidRPr="001D6421">
                            <w:rPr>
                              <w:b/>
                              <w:bCs/>
                              <w:sz w:val="22"/>
                              <w:szCs w:val="18"/>
                            </w:rPr>
                          </w:r>
                          <w:r w:rsidRPr="001D6421">
                            <w:rPr>
                              <w:b/>
                              <w:bCs/>
                              <w:sz w:val="22"/>
                              <w:szCs w:val="18"/>
                            </w:rPr>
                            <w:fldChar w:fldCharType="separate"/>
                          </w:r>
                          <w:r w:rsidR="00FE0205">
                            <w:rPr>
                              <w:rStyle w:val="Hyperlink"/>
                              <w:b/>
                              <w:bCs/>
                              <w:color w:val="FFFFFF" w:themeColor="background1"/>
                              <w:sz w:val="22"/>
                              <w:szCs w:val="18"/>
                              <w:u w:val="none"/>
                            </w:rPr>
                            <w:t>Kwakkelstraat 146</w:t>
                          </w:r>
                        </w:p>
                        <w:p w14:paraId="0CC0B4BC" w14:textId="77777777" w:rsidR="00F7192F" w:rsidRPr="00222466" w:rsidRDefault="00F7192F" w:rsidP="006647ED">
                          <w:pPr>
                            <w:pStyle w:val="Informatie"/>
                            <w:ind w:left="144"/>
                            <w:jc w:val="both"/>
                          </w:pPr>
                          <w:r w:rsidRPr="001D6421">
                            <w:rPr>
                              <w:rStyle w:val="Hyperlink"/>
                              <w:b/>
                              <w:bCs/>
                              <w:color w:val="FFFFFF" w:themeColor="background1"/>
                              <w:sz w:val="22"/>
                              <w:szCs w:val="18"/>
                              <w:u w:val="none"/>
                            </w:rPr>
                            <w:t>2300, Turnhout</w:t>
                          </w:r>
                          <w:r w:rsidRPr="001D6421">
                            <w:rPr>
                              <w:b/>
                              <w:bCs/>
                              <w:sz w:val="22"/>
                              <w:szCs w:val="18"/>
                            </w:rPr>
                            <w:fldChar w:fldCharType="end"/>
                          </w:r>
                        </w:p>
                      </w:tc>
                    </w:tr>
                    <w:tr w:rsidR="00F7192F" w14:paraId="60D3692A" w14:textId="77777777" w:rsidTr="00541622">
                      <w:trPr>
                        <w:trHeight w:val="183"/>
                        <w:jc w:val="center"/>
                      </w:trPr>
                      <w:tc>
                        <w:tcPr>
                          <w:tcW w:w="2866" w:type="dxa"/>
                          <w:vAlign w:val="center"/>
                        </w:tcPr>
                        <w:p w14:paraId="1F5A2894" w14:textId="77777777" w:rsidR="00F7192F" w:rsidRDefault="00F7192F" w:rsidP="001A1E14">
                          <w:pPr>
                            <w:pStyle w:val="Geenafstand"/>
                            <w:ind w:left="144"/>
                          </w:pPr>
                        </w:p>
                      </w:tc>
                    </w:tr>
                    <w:tr w:rsidR="00F7192F" w:rsidRPr="00222466" w14:paraId="3D808AAA" w14:textId="77777777" w:rsidTr="00541622">
                      <w:trPr>
                        <w:trHeight w:val="624"/>
                        <w:jc w:val="center"/>
                      </w:trPr>
                      <w:tc>
                        <w:tcPr>
                          <w:tcW w:w="2866" w:type="dxa"/>
                          <w:vAlign w:val="center"/>
                        </w:tcPr>
                        <w:p w14:paraId="29766154" w14:textId="77777777" w:rsidR="00F7192F" w:rsidRPr="00265196" w:rsidRDefault="00F7192F" w:rsidP="001A1E14">
                          <w:pPr>
                            <w:pStyle w:val="Informatie"/>
                            <w:ind w:left="144"/>
                            <w:rPr>
                              <w:b/>
                              <w:bCs/>
                            </w:rPr>
                          </w:pPr>
                          <w:hyperlink r:id="rId3" w:history="1">
                            <w:r w:rsidRPr="00265196">
                              <w:rPr>
                                <w:rStyle w:val="Hyperlink"/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  <w:u w:val="none"/>
                              </w:rPr>
                              <w:t>0471690761</w:t>
                            </w:r>
                          </w:hyperlink>
                        </w:p>
                      </w:tc>
                    </w:tr>
                    <w:tr w:rsidR="00F7192F" w14:paraId="4C6454F2" w14:textId="77777777" w:rsidTr="00541622">
                      <w:trPr>
                        <w:trHeight w:val="183"/>
                        <w:jc w:val="center"/>
                      </w:trPr>
                      <w:tc>
                        <w:tcPr>
                          <w:tcW w:w="2866" w:type="dxa"/>
                          <w:vAlign w:val="center"/>
                        </w:tcPr>
                        <w:p w14:paraId="0754699D" w14:textId="77777777" w:rsidR="00F7192F" w:rsidRDefault="00F7192F" w:rsidP="001A1E14">
                          <w:pPr>
                            <w:pStyle w:val="Geenafstand"/>
                            <w:ind w:left="144"/>
                          </w:pPr>
                        </w:p>
                      </w:tc>
                    </w:tr>
                    <w:tr w:rsidR="00F7192F" w:rsidRPr="00222466" w14:paraId="001BEF26" w14:textId="77777777" w:rsidTr="00541622">
                      <w:trPr>
                        <w:trHeight w:val="633"/>
                        <w:jc w:val="center"/>
                      </w:trPr>
                      <w:tc>
                        <w:tcPr>
                          <w:tcW w:w="2866" w:type="dxa"/>
                          <w:vAlign w:val="center"/>
                        </w:tcPr>
                        <w:p w14:paraId="401BA87F" w14:textId="77777777" w:rsidR="00F7192F" w:rsidRPr="001D6421" w:rsidRDefault="00F7192F" w:rsidP="001A1E14">
                          <w:pPr>
                            <w:pStyle w:val="Informatie"/>
                            <w:ind w:left="144"/>
                            <w:rPr>
                              <w:b/>
                              <w:bCs/>
                              <w:sz w:val="19"/>
                              <w:szCs w:val="19"/>
                            </w:rPr>
                          </w:pPr>
                          <w:hyperlink r:id="rId4" w:history="1">
                            <w:proofErr w:type="spellStart"/>
                            <w:r w:rsidRPr="00B63CDD">
                              <w:rPr>
                                <w:rStyle w:val="Hyperlin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>robbe.baeyens</w:t>
                            </w:r>
                            <w:proofErr w:type="spellEnd"/>
                            <w:r w:rsidRPr="00B63CDD">
                              <w:rPr>
                                <w:rStyle w:val="Hyperlin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br/>
                            </w:r>
                            <w:r>
                              <w:rPr>
                                <w:rStyle w:val="Hyperlin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 xml:space="preserve">         </w:t>
                            </w:r>
                            <w:r w:rsidRPr="00B63CDD">
                              <w:rPr>
                                <w:rStyle w:val="Hyperlin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>@outlook.com</w:t>
                            </w:r>
                          </w:hyperlink>
                        </w:p>
                      </w:tc>
                    </w:tr>
                    <w:tr w:rsidR="00F7192F" w14:paraId="33FD5E9F" w14:textId="77777777" w:rsidTr="00541622">
                      <w:trPr>
                        <w:trHeight w:val="174"/>
                        <w:jc w:val="center"/>
                      </w:trPr>
                      <w:tc>
                        <w:tcPr>
                          <w:tcW w:w="2866" w:type="dxa"/>
                          <w:vAlign w:val="center"/>
                        </w:tcPr>
                        <w:p w14:paraId="4AB24491" w14:textId="77777777" w:rsidR="00F7192F" w:rsidRPr="00F7192F" w:rsidRDefault="00F7192F" w:rsidP="001A1E14">
                          <w:pPr>
                            <w:pStyle w:val="Geenafstand"/>
                            <w:ind w:left="144"/>
                            <w:rPr>
                              <w:sz w:val="22"/>
                              <w:szCs w:val="48"/>
                            </w:rPr>
                          </w:pPr>
                        </w:p>
                      </w:tc>
                    </w:tr>
                    <w:tr w:rsidR="00F7192F" w:rsidRPr="00FB18C9" w14:paraId="495DF340" w14:textId="77777777" w:rsidTr="00541622">
                      <w:trPr>
                        <w:trHeight w:val="633"/>
                        <w:jc w:val="center"/>
                      </w:trPr>
                      <w:tc>
                        <w:tcPr>
                          <w:tcW w:w="2866" w:type="dxa"/>
                          <w:vAlign w:val="center"/>
                        </w:tcPr>
                        <w:p w14:paraId="1A23C9DD" w14:textId="77777777" w:rsidR="00F7192F" w:rsidRDefault="00F7192F" w:rsidP="001D6421">
                          <w:pPr>
                            <w:pStyle w:val="Informatie"/>
                            <w:ind w:left="144"/>
                            <w:rPr>
                              <w:rStyle w:val="Hyperlink"/>
                              <w:b/>
                              <w:bCs/>
                              <w:color w:val="FFFFFF" w:themeColor="background1"/>
                              <w:sz w:val="22"/>
                              <w:szCs w:val="18"/>
                              <w:u w:val="none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 w:rsidRPr="00FB18C9">
                            <w:rPr>
                              <w:lang w:val="en-US"/>
                            </w:rPr>
                            <w:instrText>HYPERLINK "https://www.linkedin.com/in/robbe-b-5857b315a/"</w:instrText>
                          </w:r>
                          <w:r>
                            <w:fldChar w:fldCharType="separate"/>
                          </w:r>
                          <w:r w:rsidRPr="001D6421">
                            <w:rPr>
                              <w:rStyle w:val="Hyperlink"/>
                              <w:b/>
                              <w:bCs/>
                              <w:color w:val="FFFFFF" w:themeColor="background1"/>
                              <w:sz w:val="22"/>
                              <w:szCs w:val="18"/>
                              <w:u w:val="none"/>
                              <w:lang w:val="en-US"/>
                            </w:rPr>
                            <w:t>linkedin.com/in/</w:t>
                          </w:r>
                          <w:r w:rsidRPr="001D6421">
                            <w:rPr>
                              <w:rStyle w:val="Hyperlink"/>
                              <w:b/>
                              <w:bCs/>
                              <w:color w:val="FFFFFF" w:themeColor="background1"/>
                              <w:sz w:val="22"/>
                              <w:szCs w:val="18"/>
                              <w:u w:val="none"/>
                              <w:lang w:val="en-US"/>
                            </w:rPr>
                            <w:br/>
                            <w:t>robbe-b-5857b315a</w:t>
                          </w:r>
                          <w:r>
                            <w:fldChar w:fldCharType="end"/>
                          </w:r>
                        </w:p>
                        <w:p w14:paraId="6A03DD6D" w14:textId="77777777" w:rsidR="00F7192F" w:rsidRDefault="00F7192F" w:rsidP="001D6421">
                          <w:pPr>
                            <w:pStyle w:val="Informatie"/>
                            <w:ind w:left="144"/>
                            <w:rPr>
                              <w:rStyle w:val="Hyperlink"/>
                              <w:b/>
                              <w:bCs/>
                              <w:color w:val="FFFFFF" w:themeColor="background1"/>
                              <w:sz w:val="22"/>
                              <w:szCs w:val="18"/>
                              <w:u w:val="none"/>
                              <w:lang w:val="en-US"/>
                            </w:rPr>
                          </w:pPr>
                        </w:p>
                        <w:p w14:paraId="31529D01" w14:textId="37F9377F" w:rsidR="00F7192F" w:rsidRPr="001D6421" w:rsidRDefault="00F7192F" w:rsidP="001D6421">
                          <w:pPr>
                            <w:pStyle w:val="Informatie"/>
                            <w:ind w:left="144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F7192F">
                            <w:rPr>
                              <w:rStyle w:val="Hyperlink"/>
                              <w:sz w:val="22"/>
                              <w:szCs w:val="18"/>
                              <w:lang w:val="en-US"/>
                            </w:rPr>
                            <w:br/>
                          </w:r>
                        </w:p>
                      </w:tc>
                    </w:tr>
                  </w:tbl>
                  <w:p w14:paraId="3449A775" w14:textId="77777777" w:rsidR="00F7192F" w:rsidRPr="001D6421" w:rsidRDefault="00F7192F" w:rsidP="00F7192F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F65464"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064BCE33" wp14:editId="2FA1F19E">
              <wp:simplePos x="0" y="0"/>
              <wp:positionH relativeFrom="page">
                <wp:align>right</wp:align>
              </wp:positionH>
              <wp:positionV relativeFrom="paragraph">
                <wp:posOffset>-449885</wp:posOffset>
              </wp:positionV>
              <wp:extent cx="8119872" cy="10676123"/>
              <wp:effectExtent l="0" t="0" r="0" b="0"/>
              <wp:wrapNone/>
              <wp:docPr id="4" name="Groep 1" descr="Background shapes and desig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872" cy="10676123"/>
                        <a:chOff x="0" y="0"/>
                        <a:chExt cx="7775690" cy="10676123"/>
                      </a:xfrm>
                    </wpg:grpSpPr>
                    <wps:wsp>
                      <wps:cNvPr id="5" name="Vrije vorm 15"/>
                      <wps:cNvSpPr>
                        <a:spLocks/>
                      </wps:cNvSpPr>
                      <wps:spPr bwMode="auto">
                        <a:xfrm>
                          <a:off x="7315" y="0"/>
                          <a:ext cx="4573270" cy="1704340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587F87" w14:textId="77777777" w:rsidR="001A35E3" w:rsidRPr="001A35E3" w:rsidRDefault="001A35E3" w:rsidP="001A35E3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br/>
                            </w:r>
                            <w:r w:rsidRPr="001A35E3">
                              <w:rPr>
                                <w:sz w:val="48"/>
                                <w:szCs w:val="48"/>
                                <w:lang w:val="en-US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" name="Groep 16"/>
                      <wpg:cNvGrpSpPr>
                        <a:grpSpLocks/>
                      </wpg:cNvGrpSpPr>
                      <wpg:grpSpPr bwMode="auto">
                        <a:xfrm>
                          <a:off x="3415145" y="0"/>
                          <a:ext cx="4360545" cy="1022350"/>
                          <a:chOff x="5373" y="1"/>
                          <a:chExt cx="6867" cy="1610"/>
                        </a:xfrm>
                      </wpg:grpSpPr>
                      <wps:wsp>
                        <wps:cNvPr id="9" name="Vrije vorm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25000"/>
                            </a:schemeClr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Vrije vorm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Vrije vorm 19"/>
                      <wps:cNvSpPr>
                        <a:spLocks/>
                      </wps:cNvSpPr>
                      <wps:spPr bwMode="auto">
                        <a:xfrm>
                          <a:off x="2639291" y="755073"/>
                          <a:ext cx="1919605" cy="948690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Vrije vorm 20"/>
                      <wps:cNvSpPr>
                        <a:spLocks/>
                      </wps:cNvSpPr>
                      <wps:spPr bwMode="auto">
                        <a:xfrm>
                          <a:off x="2639291" y="0"/>
                          <a:ext cx="2119630" cy="1703705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Vrije vorm 4"/>
                      <wps:cNvSpPr>
                        <a:spLocks/>
                      </wps:cNvSpPr>
                      <wps:spPr bwMode="auto">
                        <a:xfrm>
                          <a:off x="3906982" y="9656618"/>
                          <a:ext cx="3865245" cy="1012190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63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Vrije vorm 5"/>
                      <wps:cNvSpPr>
                        <a:spLocks/>
                      </wps:cNvSpPr>
                      <wps:spPr bwMode="auto">
                        <a:xfrm>
                          <a:off x="4959927" y="10024151"/>
                          <a:ext cx="1352550" cy="315595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Vrije vorm 6"/>
                      <wps:cNvSpPr>
                        <a:spLocks/>
                      </wps:cNvSpPr>
                      <wps:spPr bwMode="auto">
                        <a:xfrm>
                          <a:off x="14630" y="8977745"/>
                          <a:ext cx="4560570" cy="1693545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Vrije vorm 7"/>
                      <wps:cNvSpPr>
                        <a:spLocks/>
                      </wps:cNvSpPr>
                      <wps:spPr bwMode="auto">
                        <a:xfrm>
                          <a:off x="3415145" y="9663933"/>
                          <a:ext cx="4339590" cy="1012190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Vrije vorm 9"/>
                      <wps:cNvSpPr>
                        <a:spLocks/>
                      </wps:cNvSpPr>
                      <wps:spPr bwMode="auto">
                        <a:xfrm>
                          <a:off x="2646218" y="8977745"/>
                          <a:ext cx="4057650" cy="1693545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Vrije vorm 10"/>
                      <wps:cNvSpPr>
                        <a:spLocks/>
                      </wps:cNvSpPr>
                      <wps:spPr bwMode="auto">
                        <a:xfrm>
                          <a:off x="2653533" y="8977745"/>
                          <a:ext cx="4057650" cy="1693545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Vrije vorm 11"/>
                      <wps:cNvSpPr>
                        <a:spLocks/>
                      </wps:cNvSpPr>
                      <wps:spPr bwMode="auto">
                        <a:xfrm>
                          <a:off x="2639251" y="8977322"/>
                          <a:ext cx="1902320" cy="94869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Vrije vorm 12"/>
                      <wps:cNvSpPr>
                        <a:spLocks/>
                      </wps:cNvSpPr>
                      <wps:spPr bwMode="auto">
                        <a:xfrm>
                          <a:off x="3318164" y="9588121"/>
                          <a:ext cx="1240155" cy="349885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Vrije vorm 13"/>
                      <wps:cNvSpPr>
                        <a:spLocks/>
                      </wps:cNvSpPr>
                      <wps:spPr bwMode="auto">
                        <a:xfrm>
                          <a:off x="5548745" y="9656618"/>
                          <a:ext cx="2226945" cy="1012190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Vrije vorm 22"/>
                      <wps:cNvSpPr>
                        <a:spLocks/>
                      </wps:cNvSpPr>
                      <wps:spPr bwMode="auto">
                        <a:xfrm>
                          <a:off x="6925" y="4904175"/>
                          <a:ext cx="2591897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F1473A" w14:textId="77777777" w:rsidR="002C4028" w:rsidRPr="002C4028" w:rsidRDefault="002C4028" w:rsidP="002C40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Vrije vorm 27"/>
                      <wps:cNvSpPr>
                        <a:spLocks/>
                      </wps:cNvSpPr>
                      <wps:spPr bwMode="auto">
                        <a:xfrm>
                          <a:off x="0" y="5410332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63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" name="Afbeelding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5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5528096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5" name="Vrije vorm 31"/>
                      <wps:cNvSpPr>
                        <a:spLocks/>
                      </wps:cNvSpPr>
                      <wps:spPr bwMode="auto">
                        <a:xfrm>
                          <a:off x="0" y="5916023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6" name="Afbeelding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6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033787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7" name="Afbeelding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7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2932" y="5005151"/>
                          <a:ext cx="152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8" name="Vrije vorm 35"/>
                      <wps:cNvSpPr>
                        <a:spLocks/>
                      </wps:cNvSpPr>
                      <wps:spPr bwMode="auto">
                        <a:xfrm>
                          <a:off x="0" y="6428641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" name="Afbeelding 36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rcRect/>
                        <a:stretch/>
                      </pic:blipFill>
                      <pic:spPr bwMode="auto">
                        <a:xfrm>
                          <a:off x="2289499" y="6546405"/>
                          <a:ext cx="158102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4BCE33" id="Groep 1" o:spid="_x0000_s1027" alt="Background shapes and designs" style="position:absolute;margin-left:588.15pt;margin-top:-35.4pt;width:639.35pt;height:840.65pt;z-index:251675648;mso-position-horizontal:right;mso-position-horizontal-relative:page;mso-width-relative:margin;mso-height-relative:margin" coordsize="77756,106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">
              <v:shape id="Vrije vorm 15" o:spid="_x0000_s1028" style="position:absolute;left:73;width:45732;height:17043;visibility:visible;mso-wrap-style:square;v-text-anchor:top" coordsize="7202,26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" adj="-11796480,,5400" path="m7201,l,1,,1212,4159,2684,7201,xe" fillcolor="#0b3364 [2911]" stroked="f">
                <v:stroke joinstyle="miter"/>
                <v:formulas/>
                <v:path arrowok="t" o:connecttype="custom" o:connectlocs="4572635,0;0,635;0,769620;2640965,1704340;4572635,0" o:connectangles="0,0,0,0,0" textboxrect="0,0,7202,2684"/>
                <v:textbox>
                  <w:txbxContent>
                    <w:p w14:paraId="0A587F87" w14:textId="77777777" w:rsidR="001A35E3" w:rsidRPr="001A35E3" w:rsidRDefault="001A35E3" w:rsidP="001A35E3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br/>
                      </w:r>
                      <w:r w:rsidRPr="001A35E3">
                        <w:rPr>
                          <w:sz w:val="48"/>
                          <w:szCs w:val="48"/>
                          <w:lang w:val="en-US"/>
                        </w:rPr>
                        <w:t>Curriculum vitae</w:t>
                      </w:r>
                    </w:p>
                  </w:txbxContent>
                </v:textbox>
              </v:shape>
              <v:group id="Groep 16" o:spid="_x0000_s1029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Vrije vorm 17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" path="m1828,l,1609,6817,22,6866,2r,l6045,2,1828,xe" fillcolor="#393737 [814]" stroked="f">
                  <v:path arrowok="t" o:connecttype="custom" o:connectlocs="1828,0;0,1609;6817,22;6866,2;6866,2;6045,2;1828,0" o:connectangles="0,0,0,0,0,0,0"/>
                </v:shape>
                <v:shape id="Vrije vorm 18" o:spid="_x0000_s1031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Vrije vorm 19" o:spid="_x0000_s1032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" path="m3022,l1213,419,,1493,3022,xe" fillcolor="#12529f [2431]" stroked="f">
                <v:path arrowok="t" o:connecttype="custom" o:connectlocs="1918970,0;770255,266065;0,948055;1918970,0" o:connectangles="0,0,0,0"/>
              </v:shape>
              <v:shape id="Vrije vorm 20" o:spid="_x0000_s1033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" path="m3337,l3042,,1218,1607r-5,2l1069,1739,,2682,1229,1694,3022,1189,1385,1569,3337,e" fillcolor="#071f3c [3215]" stroked="f">
                <v:path arrowok="t" o:connecttype="custom" o:connectlocs="2118995,0;1931670,0;773430,1020445;770255,1021715;678815,1104265;0,1703070;780415,1075690;1918970,755015;879475,996315;2118995,0" o:connectangles="0,0,0,0,0,0,0,0,0,0"/>
              </v:shape>
              <v:shape id="Vrije vorm 4" o:spid="_x0000_s1034" style="position:absolute;left:39069;top:96566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" path="m2580,l,1593r6086,l6086,722,2580,xe" fillcolor="#007635" stroked="f">
                <v:path arrowok="t" o:connecttype="custom" o:connectlocs="1638300,0;0,1011555;3864610,1011555;3864610,458470;1638300,0" o:connectangles="0,0,0,0,0"/>
              </v:shape>
              <v:shape id="Vrije vorm 5" o:spid="_x0000_s1035" style="position:absolute;left:49599;top:100241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" path="m,l2129,496,1994,377,,xe" fillcolor="#071f3c [3215]" stroked="f">
                <v:path arrowok="t" o:connecttype="custom" o:connectlocs="0,0;1351915,314960;1266190,239395;0,0" o:connectangles="0,0,0,0"/>
              </v:shape>
              <v:shape id="Vrije vorm 6" o:spid="_x0000_s1036" style="position:absolute;left:146;top:89777;width:45606;height:16935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" path="m4159,l,1472,,2666r7181,l4159,xe" fillcolor="#12529f [2431]" stroked="f">
                <v:path arrowok="t" o:connecttype="custom" o:connectlocs="2640965,0;0,934720;0,1692910;4559935,1692910;2640965,0" o:connectangles="0,0,0,0,0"/>
              </v:shape>
              <v:shape id="Vrije vorm 7" o:spid="_x0000_s1037" style="position:absolute;left:34151;top:96639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" path="m,l1810,1593r5023,l6817,1586,,xe" fillcolor="#0b3364 [2911]" stroked="f">
                <v:path arrowok="t" o:connecttype="custom" o:connectlocs="0,0;1149350,1011555;4338955,1011555;4328795,1007110;0,0" o:connectangles="0,0,0,0,0"/>
              </v:shape>
              <v:shape id="Vrije vorm 9" o:spid="_x0000_s1038" style="position:absolute;left:26462;top:89777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" path="m3318,2666l,,3024,2666r294,e" fillcolor="#071f3c [3215]" stroked="f">
                <v:path arrowok="t" o:connecttype="custom" o:connectlocs="2106930,1692910;0,0;1920240,1692910;2106930,1692910" o:connectangles="0,0,0,0"/>
              </v:shape>
              <v:shape id="Vrije vorm 10" o:spid="_x0000_s1039" style="position:absolute;left:26535;top:89777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" path="m6389,2666l4573,1073,6223,2666r166,e" fillcolor="#071f3c [3215]" stroked="f">
                <v:path arrowok="t" o:connecttype="custom" o:connectlocs="4057015,1692910;2903855,681355;3951605,1692910;4057015,1692910" o:connectangles="0,0,0,0"/>
              </v:shape>
              <v:shape id="Vrije vorm 11" o:spid="_x0000_s1040" style="position:absolute;left:26392;top:89773;width:19023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" path="m,l1213,1073r1809,420l,xe" fillcolor="#393737 [814]" stroked="f">
                <v:path arrowok="t" o:connecttype="custom" o:connectlocs="0,0;763319,681355;1901691,948055;0,0" o:connectangles="0,0,0,0"/>
              </v:shape>
              <v:shape id="Vrije vorm 12" o:spid="_x0000_s1041" style="position:absolute;left:33181;top:95881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" path="m,l143,130,1952,550,,xe" fillcolor="#071f3c [3215]" stroked="f">
                <v:path arrowok="t" o:connecttype="custom" o:connectlocs="0,0;90805,82550;1239520,349250;0,0" o:connectangles="0,0,0,0"/>
              </v:shape>
              <v:shape id="Vrije vorm 13" o:spid="_x0000_s1042" style="position:absolute;left:55487;top:96566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" path="m,l1815,1593r1691,l3506,722,,xe" fillcolor="#12529f [2431]" stroked="f">
                <v:path arrowok="t" o:connecttype="custom" o:connectlocs="0,0;1152525,1011555;2226310,1011555;2226310,458470;0,0" o:connectangles="0,0,0,0,0"/>
              </v:shape>
              <v:shape id="Vrije vorm 22" o:spid="_x0000_s1043" style="position:absolute;left:69;top:49041;width:25919;height:3994;visibility:visible;mso-wrap-style:square;v-text-anchor:top" coordsize="4086,6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" adj="-11796480,,5400" path="m3772,l,,,628r3772,l3843,619r66,-23l3968,559r48,-49l4054,451r23,-66l4086,314r-9,-72l4054,176r-38,-59l3968,69,3909,32,3843,8,3772,xe" fillcolor="#393737 [814]" stroked="f">
                <v:stroke joinstyle="miter"/>
                <v:formulas/>
                <v:path arrowok="t" o:connecttype="custom" o:connectlocs="2392715,0;0,0;0,398780;2392715,398780;2437753,393065;2479620,378460;2517045,354965;2547493,323850;2571598,286385;2586188,244475;2591897,199390;2586188,153670;2571598,111760;2547493,74295;2517045,43815;2479620,20320;2437753,5080;2392715,0" o:connectangles="0,0,0,0,0,0,0,0,0,0,0,0,0,0,0,0,0,0" textboxrect="0,0,4086,629"/>
                <v:textbox>
                  <w:txbxContent>
                    <w:p w14:paraId="12F1473A" w14:textId="77777777" w:rsidR="002C4028" w:rsidRPr="002C4028" w:rsidRDefault="002C4028" w:rsidP="002C402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Vrije vorm 27" o:spid="_x0000_s1044" style="position:absolute;top:54103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" path="m3772,l,,,628r3772,l3843,619r66,-23l3968,559r48,-49l4054,451r23,-66l4086,314r-9,-72l4054,176r-38,-59l3968,69,3909,32,3843,8,3772,xe" fillcolor="#007635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Afbeelding 28" o:spid="_x0000_s1045" type="#_x0000_t75" alt="Phone icon" style="position:absolute;left:22860;top:55280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">
                <v:imagedata r:id="rId9" o:title="Phone icon"/>
                <v:path arrowok="t"/>
              </v:shape>
              <v:shape id="Vrije vorm 31" o:spid="_x0000_s1046" style="position:absolute;top:59160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" path="m3772,l,,,628r3772,l3843,619r66,-23l3968,559r48,-49l4054,451r23,-66l4086,314r-9,-72l4054,176r-38,-59l3968,69,3909,32,3843,8,3772,xe" fillcolor="#747070 [1614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Afbeelding 32" o:spid="_x0000_s1047" type="#_x0000_t75" alt="Email icon" style="position:absolute;left:22860;top:60337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">
                <v:imagedata r:id="rId10" o:title="Email icon"/>
              </v:shape>
              <v:shape id="Afbeelding 23" o:spid="_x0000_s1048" type="#_x0000_t75" alt="GPS icon" style="position:absolute;left:22929;top:50051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">
                <v:imagedata r:id="rId11" o:title="GPS icon"/>
                <v:path arrowok="t"/>
              </v:shape>
              <v:shape id="Vrije vorm 35" o:spid="_x0000_s1049" style="position:absolute;top:64286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" path="m3772,l,,,628r3772,l3843,619r66,-23l3968,559r48,-49l4054,451r23,-66l4086,314r-9,-72l4054,176r-38,-59l3968,69,3909,32,3843,8,3772,xe" fillcolor="#12529f [2431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Afbeelding 36" o:spid="_x0000_s1050" type="#_x0000_t75" style="position:absolute;left:22894;top:65464;width:1582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">
                <v:imagedata r:id="rId12" o:title=""/>
                <v:path arrowok="t"/>
              </v:shape>
              <w10:wrap anchorx="page"/>
            </v:group>
          </w:pict>
        </mc:Fallback>
      </mc:AlternateContent>
    </w:r>
    <w:r w:rsidR="00060042" w:rsidRPr="00060042">
      <w:rPr>
        <w:noProof/>
        <w:lang w:bidi="nl-N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D0C5FD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2060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0D02307B"/>
    <w:multiLevelType w:val="hybridMultilevel"/>
    <w:tmpl w:val="45AAF598"/>
    <w:lvl w:ilvl="0" w:tplc="2ACEA428">
      <w:start w:val="2011"/>
      <w:numFmt w:val="bullet"/>
      <w:lvlText w:val="-"/>
      <w:lvlJc w:val="left"/>
      <w:pPr>
        <w:ind w:left="720" w:hanging="360"/>
      </w:pPr>
      <w:rPr>
        <w:rFonts w:ascii="Garamond" w:eastAsia="Times New Roman" w:hAnsi="Garamond" w:cs="Georgia" w:hint="default"/>
        <w:sz w:val="22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E54D5"/>
    <w:multiLevelType w:val="hybridMultilevel"/>
    <w:tmpl w:val="6B0081A8"/>
    <w:lvl w:ilvl="0" w:tplc="4C8294E8">
      <w:start w:val="1"/>
      <w:numFmt w:val="bullet"/>
      <w:pStyle w:val="Lijstalinea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612B5"/>
    <w:multiLevelType w:val="hybridMultilevel"/>
    <w:tmpl w:val="94D8BCDE"/>
    <w:lvl w:ilvl="0" w:tplc="5374DF36">
      <w:numFmt w:val="bullet"/>
      <w:lvlText w:val="-"/>
      <w:lvlJc w:val="left"/>
      <w:pPr>
        <w:ind w:left="720" w:hanging="360"/>
      </w:pPr>
      <w:rPr>
        <w:rFonts w:ascii="Garamond" w:eastAsia="Times New Roman" w:hAnsi="Garamond" w:cs="Georgi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D4AC5"/>
    <w:multiLevelType w:val="hybridMultilevel"/>
    <w:tmpl w:val="8ABCB370"/>
    <w:lvl w:ilvl="0" w:tplc="23025216">
      <w:numFmt w:val="bullet"/>
      <w:lvlText w:val="-"/>
      <w:lvlJc w:val="left"/>
      <w:pPr>
        <w:ind w:left="720" w:hanging="360"/>
      </w:pPr>
      <w:rPr>
        <w:rFonts w:ascii="Garamond" w:eastAsia="Times New Roman" w:hAnsi="Garamond" w:cs="Georgi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A263D"/>
    <w:multiLevelType w:val="hybridMultilevel"/>
    <w:tmpl w:val="987C4DDA"/>
    <w:lvl w:ilvl="0" w:tplc="B4DCD7A6">
      <w:start w:val="14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" w:hint="default"/>
        <w:sz w:val="22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683550">
    <w:abstractNumId w:val="1"/>
  </w:num>
  <w:num w:numId="2" w16cid:durableId="228276221">
    <w:abstractNumId w:val="3"/>
  </w:num>
  <w:num w:numId="3" w16cid:durableId="1307853804">
    <w:abstractNumId w:val="0"/>
  </w:num>
  <w:num w:numId="4" w16cid:durableId="1665351321">
    <w:abstractNumId w:val="0"/>
    <w:lvlOverride w:ilvl="0">
      <w:startOverride w:val="1"/>
    </w:lvlOverride>
  </w:num>
  <w:num w:numId="5" w16cid:durableId="1608267013">
    <w:abstractNumId w:val="6"/>
  </w:num>
  <w:num w:numId="6" w16cid:durableId="617104797">
    <w:abstractNumId w:val="2"/>
  </w:num>
  <w:num w:numId="7" w16cid:durableId="1454669153">
    <w:abstractNumId w:val="5"/>
  </w:num>
  <w:num w:numId="8" w16cid:durableId="2114199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8F"/>
    <w:rsid w:val="00017FCE"/>
    <w:rsid w:val="000216A2"/>
    <w:rsid w:val="00060042"/>
    <w:rsid w:val="000E0114"/>
    <w:rsid w:val="000F7D04"/>
    <w:rsid w:val="00107FA9"/>
    <w:rsid w:val="00150ABD"/>
    <w:rsid w:val="00150D09"/>
    <w:rsid w:val="0016578B"/>
    <w:rsid w:val="001A1E14"/>
    <w:rsid w:val="001A35E3"/>
    <w:rsid w:val="001A6F2F"/>
    <w:rsid w:val="001C3D7D"/>
    <w:rsid w:val="001C4037"/>
    <w:rsid w:val="001C7DC6"/>
    <w:rsid w:val="001D06ED"/>
    <w:rsid w:val="001D55E8"/>
    <w:rsid w:val="001D6421"/>
    <w:rsid w:val="001E707B"/>
    <w:rsid w:val="001F4115"/>
    <w:rsid w:val="00222466"/>
    <w:rsid w:val="00265196"/>
    <w:rsid w:val="002C4028"/>
    <w:rsid w:val="00332A22"/>
    <w:rsid w:val="003643CE"/>
    <w:rsid w:val="00370598"/>
    <w:rsid w:val="003773DF"/>
    <w:rsid w:val="003D3540"/>
    <w:rsid w:val="003F2384"/>
    <w:rsid w:val="004024AB"/>
    <w:rsid w:val="00425476"/>
    <w:rsid w:val="004270BA"/>
    <w:rsid w:val="004512B5"/>
    <w:rsid w:val="00472C27"/>
    <w:rsid w:val="00494CF5"/>
    <w:rsid w:val="005267FC"/>
    <w:rsid w:val="00541622"/>
    <w:rsid w:val="00555003"/>
    <w:rsid w:val="00565784"/>
    <w:rsid w:val="005801E5"/>
    <w:rsid w:val="00590471"/>
    <w:rsid w:val="005D01FA"/>
    <w:rsid w:val="00607D1D"/>
    <w:rsid w:val="006106DF"/>
    <w:rsid w:val="00626ADB"/>
    <w:rsid w:val="006647ED"/>
    <w:rsid w:val="00683F3E"/>
    <w:rsid w:val="006C3F1D"/>
    <w:rsid w:val="006D31C1"/>
    <w:rsid w:val="006D3627"/>
    <w:rsid w:val="006D558F"/>
    <w:rsid w:val="006F5309"/>
    <w:rsid w:val="00765C64"/>
    <w:rsid w:val="007913A5"/>
    <w:rsid w:val="007F5B63"/>
    <w:rsid w:val="00846CB9"/>
    <w:rsid w:val="008472E9"/>
    <w:rsid w:val="00850D31"/>
    <w:rsid w:val="00865765"/>
    <w:rsid w:val="008C2CFC"/>
    <w:rsid w:val="008D10F8"/>
    <w:rsid w:val="0090018A"/>
    <w:rsid w:val="00A11C87"/>
    <w:rsid w:val="00A621BB"/>
    <w:rsid w:val="00A715AC"/>
    <w:rsid w:val="00AF57F3"/>
    <w:rsid w:val="00B15D2C"/>
    <w:rsid w:val="00B349F8"/>
    <w:rsid w:val="00B404CE"/>
    <w:rsid w:val="00B63CDD"/>
    <w:rsid w:val="00B6466C"/>
    <w:rsid w:val="00C24383"/>
    <w:rsid w:val="00CA667C"/>
    <w:rsid w:val="00CE1E3D"/>
    <w:rsid w:val="00D45474"/>
    <w:rsid w:val="00D964DA"/>
    <w:rsid w:val="00DF2F8A"/>
    <w:rsid w:val="00E3082F"/>
    <w:rsid w:val="00E4284E"/>
    <w:rsid w:val="00E538E0"/>
    <w:rsid w:val="00E633F6"/>
    <w:rsid w:val="00E701EE"/>
    <w:rsid w:val="00E90A60"/>
    <w:rsid w:val="00EB783A"/>
    <w:rsid w:val="00EE7E09"/>
    <w:rsid w:val="00EF3E32"/>
    <w:rsid w:val="00F0223C"/>
    <w:rsid w:val="00F65464"/>
    <w:rsid w:val="00F7192F"/>
    <w:rsid w:val="00F760F5"/>
    <w:rsid w:val="00FB18C9"/>
    <w:rsid w:val="00FB4A49"/>
    <w:rsid w:val="00FB7AD8"/>
    <w:rsid w:val="00FD585D"/>
    <w:rsid w:val="00FD7E5A"/>
    <w:rsid w:val="00FE0205"/>
    <w:rsid w:val="00FE7401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D88CF6D"/>
  <w14:defaultImageDpi w14:val="96"/>
  <w15:docId w15:val="{F06DD9F6-AF6F-472E-AE7B-CDF205ED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uiPriority w:val="1"/>
    <w:rsid w:val="00EF3E32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Kop2">
    <w:name w:val="heading 2"/>
    <w:basedOn w:val="Standaard"/>
    <w:next w:val="Standaard"/>
    <w:link w:val="Kop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31E4E" w:themeColor="accent1"/>
      <w:sz w:val="24"/>
      <w:szCs w:val="20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semiHidden/>
    <w:qFormat/>
    <w:rsid w:val="00F0223C"/>
    <w:rPr>
      <w:sz w:val="20"/>
      <w:szCs w:val="20"/>
    </w:rPr>
  </w:style>
  <w:style w:type="character" w:customStyle="1" w:styleId="PlattetekstChar">
    <w:name w:val="Platte tekst Char"/>
    <w:basedOn w:val="Standaardalinea-lettertype"/>
    <w:link w:val="Plattetekst"/>
    <w:uiPriority w:val="1"/>
    <w:semiHidden/>
    <w:rsid w:val="00EE7E09"/>
    <w:rPr>
      <w:rFonts w:asciiTheme="minorHAnsi" w:hAnsiTheme="minorHAnsi" w:cs="Georgia"/>
    </w:rPr>
  </w:style>
  <w:style w:type="character" w:customStyle="1" w:styleId="Kop1Char">
    <w:name w:val="Kop 1 Char"/>
    <w:basedOn w:val="Standaardalinea-lettertype"/>
    <w:link w:val="Kop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jstalinea">
    <w:name w:val="List Paragraph"/>
    <w:basedOn w:val="Platteteks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elalinea">
    <w:name w:val="Tabelalinea"/>
    <w:basedOn w:val="Standaard"/>
    <w:uiPriority w:val="1"/>
    <w:rPr>
      <w:rFonts w:ascii="Times New Roman" w:hAnsi="Times New Roman" w:cs="Times New Roman"/>
      <w:sz w:val="24"/>
      <w:szCs w:val="24"/>
    </w:rPr>
  </w:style>
  <w:style w:type="paragraph" w:styleId="Koptekst">
    <w:name w:val="header"/>
    <w:basedOn w:val="Standaard"/>
    <w:link w:val="Koptekst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Voettekst">
    <w:name w:val="footer"/>
    <w:basedOn w:val="Standaard"/>
    <w:link w:val="Voettekst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elraster">
    <w:name w:val="Table Grid"/>
    <w:basedOn w:val="Standaardtabe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Plattetekst"/>
    <w:next w:val="Standaard"/>
    <w:link w:val="TitelChar"/>
    <w:uiPriority w:val="10"/>
    <w:qFormat/>
    <w:rsid w:val="00C24383"/>
    <w:pPr>
      <w:pBdr>
        <w:bottom w:val="single" w:sz="24" w:space="8" w:color="0B3262" w:themeColor="text2" w:themeTint="E6"/>
      </w:pBdr>
      <w:kinsoku w:val="0"/>
      <w:overflowPunct w:val="0"/>
      <w:spacing w:before="240" w:after="480"/>
    </w:pPr>
    <w:rPr>
      <w:rFonts w:asciiTheme="majorHAnsi" w:hAnsiTheme="majorHAnsi"/>
      <w:b/>
      <w:bCs/>
      <w:color w:val="002060"/>
      <w:sz w:val="48"/>
      <w:szCs w:val="42"/>
    </w:rPr>
  </w:style>
  <w:style w:type="character" w:customStyle="1" w:styleId="TitelChar">
    <w:name w:val="Titel Char"/>
    <w:basedOn w:val="Standaardalinea-lettertype"/>
    <w:link w:val="Titel"/>
    <w:uiPriority w:val="10"/>
    <w:rsid w:val="00C24383"/>
    <w:rPr>
      <w:rFonts w:asciiTheme="majorHAnsi" w:hAnsiTheme="majorHAnsi" w:cs="Georgia"/>
      <w:b/>
      <w:bCs/>
      <w:color w:val="002060"/>
      <w:sz w:val="48"/>
      <w:szCs w:val="42"/>
    </w:rPr>
  </w:style>
  <w:style w:type="paragraph" w:customStyle="1" w:styleId="Informatie">
    <w:name w:val="Informatie"/>
    <w:basedOn w:val="Platteteks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ums">
    <w:name w:val="Datums"/>
    <w:basedOn w:val="Platteteks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Zwaar">
    <w:name w:val="Strong"/>
    <w:basedOn w:val="Standaardalinea-lettertype"/>
    <w:uiPriority w:val="22"/>
    <w:qFormat/>
    <w:rsid w:val="00F0223C"/>
    <w:rPr>
      <w:b/>
      <w:bCs/>
      <w:color w:val="F05535" w:themeColor="accent4"/>
    </w:rPr>
  </w:style>
  <w:style w:type="character" w:styleId="Tekstvantijdelijkeaanduiding">
    <w:name w:val="Placeholder Text"/>
    <w:basedOn w:val="Standaardalinea-lettertype"/>
    <w:uiPriority w:val="99"/>
    <w:semiHidden/>
    <w:rsid w:val="00222466"/>
    <w:rPr>
      <w:color w:val="808080"/>
    </w:rPr>
  </w:style>
  <w:style w:type="paragraph" w:styleId="Datum">
    <w:name w:val="Date"/>
    <w:basedOn w:val="Standaard"/>
    <w:next w:val="Standaard"/>
    <w:link w:val="DatumChar"/>
    <w:uiPriority w:val="99"/>
    <w:rsid w:val="00222466"/>
    <w:pPr>
      <w:spacing w:line="480" w:lineRule="auto"/>
    </w:pPr>
  </w:style>
  <w:style w:type="character" w:customStyle="1" w:styleId="DatumChar">
    <w:name w:val="Datum Char"/>
    <w:basedOn w:val="Standaardalinea-lettertype"/>
    <w:link w:val="Datum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Geenafstand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0F7D04"/>
    <w:rPr>
      <w:rFonts w:asciiTheme="majorHAnsi" w:hAnsiTheme="majorHAnsi" w:cs="Georgia"/>
      <w:b/>
      <w:bCs/>
      <w:color w:val="531E4E" w:themeColor="accent1"/>
      <w:sz w:val="24"/>
      <w:u w:val="single"/>
    </w:rPr>
  </w:style>
  <w:style w:type="paragraph" w:customStyle="1" w:styleId="Ervaring">
    <w:name w:val="Ervaring"/>
    <w:basedOn w:val="Standaard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jstopsomteken">
    <w:name w:val="List Bullet"/>
    <w:basedOn w:val="Standaard"/>
    <w:uiPriority w:val="99"/>
    <w:rsid w:val="000F7D04"/>
    <w:pPr>
      <w:numPr>
        <w:numId w:val="3"/>
      </w:numPr>
      <w:contextualSpacing/>
    </w:pPr>
  </w:style>
  <w:style w:type="character" w:styleId="Hyperlink">
    <w:name w:val="Hyperlink"/>
    <w:basedOn w:val="Standaardalinea-lettertype"/>
    <w:uiPriority w:val="99"/>
    <w:unhideWhenUsed/>
    <w:rsid w:val="002C402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rsid w:val="002C402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D64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4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hyperlink" Target="https://robbebaeyens.github.io/my_website/ebaeyens.sinners.be" TargetMode="External"/><Relationship Id="rId1" Type="http://schemas.openxmlformats.org/officeDocument/2006/relationships/hyperlink" Target="https://robbebaeyens.github.io/my_website/ebaeyens.sinners.be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hyperlink" Target="tel:0471690761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hyperlink" Target="mailto:robbe.baeyens@outlook.com" TargetMode="External"/><Relationship Id="rId1" Type="http://schemas.openxmlformats.org/officeDocument/2006/relationships/hyperlink" Target="tel:0471690761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hyperlink" Target="mailto:robbe.baeyens@outlook.com" TargetMode="External"/><Relationship Id="rId9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\AppData\Roaming\Microsoft\Templates\Eigentijds%20cv%20met%20foto.dotx" TargetMode="Externa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A02AAC-5046-4D44-A9AE-5839993B65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BD8D9FD-7628-4864-99BD-44D5E05C5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2A7B0C-0785-45D2-9058-6AAC6C3047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Eigentijds cv met foto.dotx</Template>
  <TotalTime>0</TotalTime>
  <Pages>3</Pages>
  <Words>376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Resumes-RS-04_AB - v1</vt:lpstr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Baeyens</dc:creator>
  <cp:keywords/>
  <dc:description/>
  <cp:lastModifiedBy>Robbe Baeyens</cp:lastModifiedBy>
  <cp:revision>17</cp:revision>
  <cp:lastPrinted>2022-03-02T22:11:00Z</cp:lastPrinted>
  <dcterms:created xsi:type="dcterms:W3CDTF">2022-03-02T22:06:00Z</dcterms:created>
  <dcterms:modified xsi:type="dcterms:W3CDTF">2025-07-08T08:38:00Z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